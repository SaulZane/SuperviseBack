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0D65" w14:textId="77777777" w:rsidR="00840B99" w:rsidRDefault="00090D6E" w:rsidP="00840B99">
      <w:pPr>
        <w:adjustRightInd w:val="0"/>
        <w:jc w:val="center"/>
        <w:outlineLvl w:val="0"/>
        <w:rPr>
          <w:rFonts w:ascii="仿宋_GB2312" w:eastAsia="仿宋_GB2312" w:hint="eastAsia"/>
          <w:sz w:val="15"/>
        </w:rPr>
      </w:pPr>
      <w:r>
        <w:rPr>
          <w:rFonts w:ascii="华文中宋" w:eastAsia="华文中宋" w:hint="eastAsia"/>
          <w:color w:val="FF0000"/>
          <w:sz w:val="88"/>
        </w:rPr>
        <w:t xml:space="preserve"> </w:t>
      </w:r>
      <w:r w:rsidR="00840B99">
        <w:rPr>
          <w:rFonts w:ascii="华文中宋" w:eastAsia="华文中宋" w:hint="eastAsia"/>
          <w:color w:val="FF0000"/>
          <w:sz w:val="88"/>
        </w:rPr>
        <w:t>工 作 日 报</w:t>
      </w:r>
      <w:r w:rsidR="00840B99">
        <w:rPr>
          <w:rFonts w:ascii="仿宋_GB2312" w:hint="eastAsia"/>
          <w:sz w:val="88"/>
        </w:rPr>
        <w:br/>
      </w:r>
      <w:r w:rsidR="00840B99">
        <w:rPr>
          <w:rFonts w:ascii="仿宋_GB2312"/>
        </w:rPr>
        <w:br/>
      </w:r>
      <w:r w:rsidR="003C15F3">
        <w:rPr>
          <w:rFonts w:ascii="仿宋_GB2312" w:eastAsia="仿宋_GB2312" w:hint="eastAsia"/>
        </w:rPr>
        <w:t>第</w:t>
      </w:r>
      <w:r w:rsidR="0012309A">
        <w:rPr>
          <w:rFonts w:ascii="仿宋_GB2312" w:eastAsia="仿宋_GB2312"/>
        </w:rPr>
        <w:t>18</w:t>
      </w:r>
      <w:r w:rsidR="00007A3A">
        <w:rPr>
          <w:rFonts w:ascii="仿宋_GB2312" w:eastAsia="仿宋_GB2312" w:hint="eastAsia"/>
        </w:rPr>
        <w:t>5</w:t>
      </w:r>
      <w:r w:rsidR="00840B99">
        <w:rPr>
          <w:rFonts w:ascii="仿宋_GB2312" w:eastAsia="仿宋_GB2312" w:hint="eastAsia"/>
        </w:rPr>
        <w:t>期</w:t>
      </w:r>
    </w:p>
    <w:p w14:paraId="59BA87BF" w14:textId="77777777" w:rsidR="00840B99" w:rsidRDefault="00840B99" w:rsidP="00840B99">
      <w:pPr>
        <w:adjustRightInd w:val="0"/>
        <w:spacing w:before="100" w:after="40" w:line="480" w:lineRule="exact"/>
        <w:ind w:right="-3033"/>
        <w:jc w:val="left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 xml:space="preserve"> 天津市公安</w:t>
      </w:r>
      <w:r w:rsidR="00B95818">
        <w:rPr>
          <w:rFonts w:ascii="黑体" w:eastAsia="黑体" w:hint="eastAsia"/>
          <w:sz w:val="30"/>
        </w:rPr>
        <w:t>局</w:t>
      </w:r>
      <w:r>
        <w:rPr>
          <w:rFonts w:ascii="黑体" w:eastAsia="黑体" w:hint="eastAsia"/>
          <w:sz w:val="30"/>
        </w:rPr>
        <w:t>交通</w:t>
      </w:r>
      <w:r w:rsidR="00B95818">
        <w:rPr>
          <w:rFonts w:ascii="黑体" w:eastAsia="黑体" w:hint="eastAsia"/>
          <w:sz w:val="30"/>
        </w:rPr>
        <w:t>警察总队</w:t>
      </w:r>
      <w:r w:rsidR="003C15F3">
        <w:rPr>
          <w:rFonts w:ascii="黑体" w:eastAsia="黑体" w:hint="eastAsia"/>
          <w:sz w:val="30"/>
        </w:rPr>
        <w:t>车辆管理所</w:t>
      </w:r>
      <w:r>
        <w:rPr>
          <w:rFonts w:ascii="黑体" w:eastAsia="黑体" w:hint="eastAsia"/>
          <w:sz w:val="30"/>
        </w:rPr>
        <w:t xml:space="preserve"> </w:t>
      </w:r>
      <w:r w:rsidR="00AD15F1">
        <w:rPr>
          <w:rFonts w:ascii="黑体" w:eastAsia="黑体" w:hint="eastAsia"/>
          <w:sz w:val="30"/>
        </w:rPr>
        <w:t xml:space="preserve">     </w:t>
      </w:r>
    </w:p>
    <w:p w14:paraId="63F6A318" w14:textId="639357CB" w:rsidR="00840B99" w:rsidRDefault="00A644F6" w:rsidP="00840B99">
      <w:pPr>
        <w:tabs>
          <w:tab w:val="left" w:pos="-3040"/>
        </w:tabs>
        <w:spacing w:beforeLines="50" w:before="297" w:line="600" w:lineRule="exact"/>
        <w:rPr>
          <w:rFonts w:eastAsia="楷体_GB2312" w:hint="eastAsia"/>
        </w:rPr>
      </w:pPr>
      <w:r>
        <w:rPr>
          <w:rFonts w:ascii="黑体" w:eastAsia="黑体"/>
          <w:noProof/>
          <w:color w:val="000000"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F432501" wp14:editId="09645120">
                <wp:simplePos x="0" y="0"/>
                <wp:positionH relativeFrom="column">
                  <wp:posOffset>-24311</wp:posOffset>
                </wp:positionH>
                <wp:positionV relativeFrom="paragraph">
                  <wp:posOffset>52614</wp:posOffset>
                </wp:positionV>
                <wp:extent cx="5962650" cy="4737463"/>
                <wp:effectExtent l="0" t="0" r="19050" b="25400"/>
                <wp:wrapNone/>
                <wp:docPr id="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737463"/>
                          <a:chOff x="1531" y="6192"/>
                          <a:chExt cx="9280" cy="8899"/>
                        </a:xfrm>
                      </wpg:grpSpPr>
                      <wps:wsp>
                        <wps:cNvPr id="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531" y="15091"/>
                            <a:ext cx="89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68"/>
                        <wpg:cNvGrpSpPr>
                          <a:grpSpLocks/>
                        </wpg:cNvGrpSpPr>
                        <wpg:grpSpPr bwMode="auto">
                          <a:xfrm>
                            <a:off x="1531" y="6192"/>
                            <a:ext cx="9280" cy="8899"/>
                            <a:chOff x="1531" y="6192"/>
                            <a:chExt cx="9280" cy="8899"/>
                          </a:xfrm>
                        </wpg:grpSpPr>
                        <wps:wsp>
                          <wps:cNvPr id="4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6192"/>
                              <a:ext cx="92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1" y="6192"/>
                              <a:ext cx="0" cy="889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D2CFD" id="Group 66" o:spid="_x0000_s1026" style="position:absolute;left:0;text-align:left;margin-left:-1.9pt;margin-top:4.15pt;width:469.5pt;height:373.05pt;z-index:251657728" coordorigin="1531,6192" coordsize="9280,8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">
                <v:line id="Line 67" o:spid="_x0000_s1027" style="position:absolute;visibility:visible;mso-wrap-style:square" from="1531,15091" to="10491,1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" strokecolor="red" strokeweight="1.5pt"/>
                <v:group id="Group 68" o:spid="_x0000_s1028" style="position:absolute;left:1531;top:6192;width:9280;height:8899" coordorigin="1531,6192" coordsize="9280,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69" o:spid="_x0000_s1029" style="position:absolute;visibility:visible;mso-wrap-style:square" from="1531,6192" to="10811,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" strokecolor="red" strokeweight="1.5pt"/>
                  <v:line id="Line 70" o:spid="_x0000_s1030" style="position:absolute;visibility:visible;mso-wrap-style:square" from="7291,6192" to="7291,1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" strokecolor="red" strokeweight="1pt">
                    <v:stroke dashstyle="1 1"/>
                  </v:line>
                </v:group>
              </v:group>
            </w:pict>
          </mc:Fallback>
        </mc:AlternateContent>
      </w:r>
      <w:r w:rsidR="00840B99">
        <w:rPr>
          <w:rFonts w:eastAsia="黑体" w:hint="eastAsia"/>
        </w:rPr>
        <w:t>★领导活动和批示★</w:t>
      </w:r>
      <w:r w:rsidR="00840B99">
        <w:rPr>
          <w:rFonts w:ascii="黑体" w:eastAsia="黑体" w:hint="eastAsia"/>
        </w:rPr>
        <w:t xml:space="preserve">                   </w:t>
      </w:r>
      <w:r w:rsidR="00D5298C">
        <w:rPr>
          <w:rFonts w:ascii="黑体" w:eastAsia="黑体" w:hint="eastAsia"/>
        </w:rPr>
        <w:t xml:space="preserve">     </w:t>
      </w:r>
      <w:r w:rsidR="00840B99">
        <w:rPr>
          <w:rFonts w:eastAsia="楷体_GB2312" w:hint="eastAsia"/>
        </w:rPr>
        <w:t>领导批示：</w:t>
      </w:r>
    </w:p>
    <w:p w14:paraId="07DBC177" w14:textId="77777777" w:rsidR="005B133F" w:rsidRDefault="005B133F" w:rsidP="00840B99">
      <w:pPr>
        <w:tabs>
          <w:tab w:val="left" w:pos="-2127"/>
        </w:tabs>
        <w:adjustRightInd w:val="0"/>
        <w:spacing w:line="600" w:lineRule="exact"/>
        <w:rPr>
          <w:rFonts w:eastAsia="黑体" w:hint="eastAsia"/>
          <w:color w:val="000000"/>
          <w:szCs w:val="32"/>
        </w:rPr>
      </w:pPr>
    </w:p>
    <w:p w14:paraId="63EA3445" w14:textId="77777777" w:rsidR="00840B99" w:rsidRDefault="00840B99" w:rsidP="00840B99">
      <w:pPr>
        <w:tabs>
          <w:tab w:val="left" w:pos="-2127"/>
        </w:tabs>
        <w:adjustRightInd w:val="0"/>
        <w:spacing w:line="600" w:lineRule="exact"/>
        <w:rPr>
          <w:rFonts w:eastAsia="黑体" w:hint="eastAsia"/>
          <w:color w:val="000000"/>
          <w:szCs w:val="32"/>
        </w:rPr>
      </w:pPr>
      <w:r>
        <w:rPr>
          <w:rFonts w:eastAsia="黑体" w:hint="eastAsia"/>
          <w:color w:val="000000"/>
          <w:szCs w:val="32"/>
        </w:rPr>
        <w:t>★工作动态★</w:t>
      </w:r>
    </w:p>
    <w:p w14:paraId="2AE43414" w14:textId="77777777" w:rsidR="00CA5AB4" w:rsidRDefault="00DA57EF" w:rsidP="00CA5AB4">
      <w:pPr>
        <w:ind w:firstLineChars="200" w:firstLine="628"/>
        <w:rPr>
          <w:rFonts w:ascii="仿宋_GB2312" w:eastAsia="仿宋_GB2312"/>
          <w:szCs w:val="32"/>
        </w:rPr>
      </w:pPr>
      <w:r>
        <w:rPr>
          <w:rFonts w:ascii="仿宋_GB2312" w:eastAsia="仿宋_GB2312"/>
          <w:szCs w:val="32"/>
          <w:u w:val="single"/>
        </w:rPr>
        <w:t>{{month}}</w:t>
      </w:r>
      <w:r w:rsidR="009712C9" w:rsidRPr="009712C9">
        <w:rPr>
          <w:rFonts w:ascii="仿宋_GB2312" w:eastAsia="仿宋_GB2312" w:hint="eastAsia"/>
          <w:szCs w:val="32"/>
        </w:rPr>
        <w:t>月</w:t>
      </w:r>
      <w:r>
        <w:rPr>
          <w:rFonts w:ascii="仿宋_GB2312" w:eastAsia="仿宋_GB2312"/>
          <w:szCs w:val="32"/>
          <w:u w:val="single"/>
        </w:rPr>
        <w:t>{{day}}</w:t>
      </w:r>
      <w:r w:rsidR="00D000BA" w:rsidRPr="00D000BA">
        <w:rPr>
          <w:rFonts w:ascii="仿宋_GB2312" w:eastAsia="仿宋_GB2312" w:hint="eastAsia"/>
          <w:szCs w:val="32"/>
        </w:rPr>
        <w:t>日</w:t>
      </w:r>
      <w:r w:rsidR="00CD06E5" w:rsidRPr="00A05F46">
        <w:rPr>
          <w:rFonts w:ascii="仿宋_GB2312" w:eastAsia="仿宋_GB2312" w:hint="eastAsia"/>
          <w:szCs w:val="32"/>
        </w:rPr>
        <w:t>，</w:t>
      </w:r>
      <w:r w:rsidR="00CD06E5">
        <w:rPr>
          <w:rFonts w:ascii="仿宋_GB2312" w:eastAsia="仿宋_GB2312" w:hint="eastAsia"/>
          <w:szCs w:val="32"/>
        </w:rPr>
        <w:t>车管所</w:t>
      </w:r>
      <w:r w:rsidR="00CD06E5" w:rsidRPr="00A05F46">
        <w:rPr>
          <w:rFonts w:ascii="仿宋_GB2312" w:eastAsia="仿宋_GB2312" w:hint="eastAsia"/>
          <w:szCs w:val="32"/>
        </w:rPr>
        <w:t>办理新车注册登</w:t>
      </w:r>
    </w:p>
    <w:p w14:paraId="0FAEA428" w14:textId="77777777" w:rsidR="00D5298C" w:rsidRPr="00F01C7E" w:rsidRDefault="00CD06E5" w:rsidP="00CA5AB4">
      <w:pPr>
        <w:rPr>
          <w:rFonts w:ascii="仿宋_GB2312" w:eastAsia="仿宋_GB2312" w:hint="eastAsia"/>
          <w:szCs w:val="32"/>
          <w:u w:val="single"/>
        </w:rPr>
      </w:pPr>
      <w:r w:rsidRPr="00A05F46">
        <w:rPr>
          <w:rFonts w:ascii="仿宋_GB2312" w:eastAsia="仿宋_GB2312" w:hint="eastAsia"/>
          <w:szCs w:val="32"/>
        </w:rPr>
        <w:t>记</w:t>
      </w:r>
      <w:r w:rsidR="00DA57EF">
        <w:rPr>
          <w:rFonts w:ascii="仿宋_GB2312" w:eastAsia="仿宋_GB2312"/>
          <w:szCs w:val="32"/>
          <w:u w:val="single"/>
        </w:rPr>
        <w:t>{{</w:t>
      </w:r>
      <w:proofErr w:type="spellStart"/>
      <w:r w:rsidR="00DA57EF">
        <w:rPr>
          <w:rFonts w:ascii="仿宋_GB2312" w:eastAsia="仿宋_GB2312"/>
          <w:szCs w:val="32"/>
          <w:u w:val="single"/>
        </w:rPr>
        <w:t>dailya</w:t>
      </w:r>
      <w:proofErr w:type="spellEnd"/>
      <w:r w:rsidR="00DA57EF">
        <w:rPr>
          <w:rFonts w:ascii="仿宋_GB2312" w:eastAsia="仿宋_GB2312"/>
          <w:szCs w:val="32"/>
          <w:u w:val="single"/>
        </w:rPr>
        <w:t>}}</w:t>
      </w:r>
      <w:r w:rsidRPr="00A05F46">
        <w:rPr>
          <w:rFonts w:ascii="仿宋_GB2312" w:eastAsia="仿宋_GB2312" w:hint="eastAsia"/>
          <w:szCs w:val="32"/>
        </w:rPr>
        <w:t>辆，新增机动车驾驶</w:t>
      </w:r>
      <w:r w:rsidR="00534D4B">
        <w:rPr>
          <w:rFonts w:ascii="仿宋_GB2312" w:eastAsia="仿宋_GB2312" w:hint="eastAsia"/>
          <w:szCs w:val="32"/>
        </w:rPr>
        <w:t>员</w:t>
      </w:r>
      <w:r w:rsidR="00DA57EF">
        <w:rPr>
          <w:rFonts w:ascii="仿宋_GB2312" w:eastAsia="仿宋_GB2312"/>
          <w:szCs w:val="32"/>
          <w:u w:val="single"/>
        </w:rPr>
        <w:t>{{</w:t>
      </w:r>
      <w:proofErr w:type="spellStart"/>
      <w:r w:rsidR="00DA57EF">
        <w:rPr>
          <w:rFonts w:ascii="仿宋_GB2312" w:eastAsia="仿宋_GB2312"/>
          <w:szCs w:val="32"/>
          <w:u w:val="single"/>
        </w:rPr>
        <w:t>dailydriver</w:t>
      </w:r>
      <w:proofErr w:type="spellEnd"/>
      <w:r w:rsidR="00DA57EF">
        <w:rPr>
          <w:rFonts w:ascii="仿宋_GB2312" w:eastAsia="仿宋_GB2312"/>
          <w:szCs w:val="32"/>
          <w:u w:val="single"/>
        </w:rPr>
        <w:t>}}</w:t>
      </w:r>
      <w:r w:rsidR="00966DD9" w:rsidRPr="00966DD9">
        <w:rPr>
          <w:rFonts w:ascii="仿宋_GB2312" w:eastAsia="仿宋_GB2312" w:hint="eastAsia"/>
          <w:szCs w:val="32"/>
        </w:rPr>
        <w:t>人</w:t>
      </w:r>
      <w:r w:rsidR="009712C9">
        <w:rPr>
          <w:rFonts w:ascii="仿宋_GB2312" w:eastAsia="仿宋_GB2312"/>
          <w:szCs w:val="32"/>
        </w:rPr>
        <w:t>，</w:t>
      </w:r>
    </w:p>
    <w:p w14:paraId="39DC518C" w14:textId="77777777" w:rsidR="00CD06E5" w:rsidRPr="00D5298C" w:rsidRDefault="00D5298C" w:rsidP="00625CA0">
      <w:pPr>
        <w:rPr>
          <w:rFonts w:ascii="仿宋_GB2312" w:eastAsia="仿宋_GB2312" w:hint="eastAsia"/>
          <w:color w:val="000000"/>
          <w:szCs w:val="32"/>
        </w:rPr>
      </w:pPr>
      <w:r w:rsidRPr="00D5298C">
        <w:rPr>
          <w:rFonts w:ascii="仿宋_GB2312" w:eastAsia="仿宋_GB2312" w:hint="eastAsia"/>
          <w:color w:val="000000"/>
          <w:kern w:val="32"/>
        </w:rPr>
        <w:t>全市共检验机动车</w:t>
      </w:r>
      <w:r w:rsidR="00DA57EF">
        <w:rPr>
          <w:rFonts w:ascii="仿宋_GB2312" w:eastAsia="仿宋_GB2312"/>
          <w:color w:val="000000"/>
          <w:kern w:val="32"/>
          <w:u w:val="single"/>
        </w:rPr>
        <w:t>{{</w:t>
      </w:r>
      <w:proofErr w:type="spellStart"/>
      <w:r w:rsidR="00DA57EF">
        <w:rPr>
          <w:rFonts w:ascii="仿宋_GB2312" w:eastAsia="仿宋_GB2312"/>
          <w:color w:val="000000"/>
          <w:kern w:val="32"/>
          <w:u w:val="single"/>
        </w:rPr>
        <w:t>dailyp</w:t>
      </w:r>
      <w:proofErr w:type="spellEnd"/>
      <w:r w:rsidR="00DA57EF">
        <w:rPr>
          <w:rFonts w:ascii="仿宋_GB2312" w:eastAsia="仿宋_GB2312"/>
          <w:color w:val="000000"/>
          <w:kern w:val="32"/>
          <w:u w:val="single"/>
        </w:rPr>
        <w:t>}}</w:t>
      </w:r>
      <w:r w:rsidR="009C4062" w:rsidRPr="00D5298C">
        <w:rPr>
          <w:rFonts w:ascii="仿宋_GB2312" w:eastAsia="仿宋_GB2312" w:hint="eastAsia"/>
          <w:color w:val="000000"/>
          <w:kern w:val="32"/>
        </w:rPr>
        <w:t>部</w:t>
      </w:r>
      <w:r w:rsidR="00CD06E5" w:rsidRPr="00D5298C">
        <w:rPr>
          <w:rFonts w:ascii="仿宋_GB2312" w:eastAsia="仿宋_GB2312" w:hint="eastAsia"/>
          <w:color w:val="000000"/>
          <w:szCs w:val="32"/>
        </w:rPr>
        <w:t>。</w:t>
      </w:r>
    </w:p>
    <w:p w14:paraId="5431387B" w14:textId="77777777" w:rsidR="00F06212" w:rsidRDefault="00F06212" w:rsidP="00813F76">
      <w:pPr>
        <w:tabs>
          <w:tab w:val="left" w:pos="2977"/>
          <w:tab w:val="left" w:pos="5103"/>
        </w:tabs>
        <w:ind w:firstLine="630"/>
        <w:rPr>
          <w:rFonts w:ascii="仿宋_GB2312" w:eastAsia="仿宋_GB2312" w:hint="eastAsia"/>
          <w:szCs w:val="32"/>
        </w:rPr>
      </w:pPr>
      <w:r w:rsidRPr="00F06212">
        <w:rPr>
          <w:rFonts w:ascii="仿宋_GB2312" w:eastAsia="仿宋_GB2312" w:hint="eastAsia"/>
          <w:szCs w:val="32"/>
        </w:rPr>
        <w:t>今年以来（截至</w:t>
      </w:r>
      <w:r w:rsidR="00DA57EF">
        <w:rPr>
          <w:rFonts w:ascii="仿宋_GB2312" w:eastAsia="仿宋_GB2312"/>
          <w:szCs w:val="32"/>
          <w:u w:val="single"/>
        </w:rPr>
        <w:t>{{month}}</w:t>
      </w:r>
      <w:r w:rsidRPr="00F06212">
        <w:rPr>
          <w:rFonts w:ascii="仿宋_GB2312" w:eastAsia="仿宋_GB2312" w:hint="eastAsia"/>
          <w:szCs w:val="32"/>
        </w:rPr>
        <w:t>月</w:t>
      </w:r>
      <w:r w:rsidR="00DA57EF">
        <w:rPr>
          <w:rFonts w:ascii="仿宋_GB2312" w:eastAsia="仿宋_GB2312"/>
          <w:szCs w:val="32"/>
          <w:u w:val="single"/>
        </w:rPr>
        <w:t>{{day}}</w:t>
      </w:r>
      <w:r w:rsidR="00131571" w:rsidRPr="00131571">
        <w:rPr>
          <w:rFonts w:ascii="仿宋_GB2312" w:eastAsia="仿宋_GB2312" w:hint="eastAsia"/>
          <w:szCs w:val="32"/>
        </w:rPr>
        <w:t>日</w:t>
      </w:r>
      <w:r w:rsidRPr="00F06212">
        <w:rPr>
          <w:rFonts w:ascii="仿宋_GB2312" w:eastAsia="仿宋_GB2312" w:hint="eastAsia"/>
          <w:szCs w:val="32"/>
        </w:rPr>
        <w:t>），我市</w:t>
      </w:r>
    </w:p>
    <w:p w14:paraId="7F50B19A" w14:textId="77777777" w:rsidR="008E4580" w:rsidRDefault="00F06212" w:rsidP="00F06212">
      <w:pPr>
        <w:rPr>
          <w:rFonts w:ascii="仿宋_GB2312" w:eastAsia="仿宋_GB2312"/>
          <w:szCs w:val="32"/>
        </w:rPr>
      </w:pPr>
      <w:r w:rsidRPr="00F06212">
        <w:rPr>
          <w:rFonts w:ascii="仿宋_GB2312" w:eastAsia="仿宋_GB2312" w:hint="eastAsia"/>
          <w:szCs w:val="32"/>
        </w:rPr>
        <w:t>共</w:t>
      </w:r>
      <w:r>
        <w:rPr>
          <w:rFonts w:ascii="仿宋_GB2312" w:eastAsia="仿宋_GB2312" w:hint="eastAsia"/>
          <w:szCs w:val="32"/>
        </w:rPr>
        <w:t>办理</w:t>
      </w:r>
      <w:r w:rsidRPr="00F06212">
        <w:rPr>
          <w:rFonts w:ascii="仿宋_GB2312" w:eastAsia="仿宋_GB2312" w:hint="eastAsia"/>
          <w:szCs w:val="32"/>
        </w:rPr>
        <w:t>新车注册登记</w:t>
      </w:r>
      <w:r w:rsidR="00DA57EF">
        <w:rPr>
          <w:rFonts w:ascii="仿宋_GB2312" w:eastAsia="仿宋_GB2312"/>
          <w:szCs w:val="32"/>
          <w:u w:val="single"/>
        </w:rPr>
        <w:t>{{</w:t>
      </w:r>
      <w:proofErr w:type="spellStart"/>
      <w:r w:rsidR="00DA57EF">
        <w:rPr>
          <w:rFonts w:ascii="仿宋_GB2312" w:eastAsia="仿宋_GB2312"/>
          <w:szCs w:val="32"/>
          <w:u w:val="single"/>
        </w:rPr>
        <w:t>yeara</w:t>
      </w:r>
      <w:proofErr w:type="spellEnd"/>
      <w:r w:rsidR="00DA57EF">
        <w:rPr>
          <w:rFonts w:ascii="仿宋_GB2312" w:eastAsia="仿宋_GB2312"/>
          <w:szCs w:val="32"/>
          <w:u w:val="single"/>
        </w:rPr>
        <w:t>}}</w:t>
      </w:r>
      <w:r w:rsidR="001F49F0" w:rsidRPr="001F49F0">
        <w:rPr>
          <w:rFonts w:ascii="仿宋_GB2312" w:eastAsia="仿宋_GB2312" w:hint="eastAsia"/>
          <w:szCs w:val="32"/>
        </w:rPr>
        <w:t>部，</w:t>
      </w:r>
      <w:r w:rsidRPr="00F06212">
        <w:rPr>
          <w:rFonts w:ascii="仿宋_GB2312" w:eastAsia="仿宋_GB2312" w:hint="eastAsia"/>
          <w:szCs w:val="32"/>
        </w:rPr>
        <w:t>新增机</w:t>
      </w:r>
    </w:p>
    <w:p w14:paraId="55BA68DD" w14:textId="77777777" w:rsidR="00F06212" w:rsidRPr="00A05F46" w:rsidRDefault="00F06212" w:rsidP="00F06212">
      <w:pPr>
        <w:rPr>
          <w:rFonts w:ascii="仿宋_GB2312" w:eastAsia="仿宋_GB2312" w:hint="eastAsia"/>
          <w:szCs w:val="32"/>
        </w:rPr>
      </w:pPr>
      <w:r w:rsidRPr="00F06212">
        <w:rPr>
          <w:rFonts w:ascii="仿宋_GB2312" w:eastAsia="仿宋_GB2312" w:hint="eastAsia"/>
          <w:szCs w:val="32"/>
        </w:rPr>
        <w:t>动车驾驶人</w:t>
      </w:r>
      <w:r w:rsidR="00DA57EF">
        <w:rPr>
          <w:rFonts w:ascii="仿宋_GB2312" w:eastAsia="仿宋_GB2312"/>
          <w:szCs w:val="32"/>
          <w:u w:val="single"/>
        </w:rPr>
        <w:t>{{</w:t>
      </w:r>
      <w:proofErr w:type="spellStart"/>
      <w:r w:rsidR="00DA57EF">
        <w:rPr>
          <w:rFonts w:ascii="仿宋_GB2312" w:eastAsia="仿宋_GB2312"/>
          <w:szCs w:val="32"/>
          <w:u w:val="single"/>
        </w:rPr>
        <w:t>yeardriver</w:t>
      </w:r>
      <w:proofErr w:type="spellEnd"/>
      <w:r w:rsidR="00DA57EF">
        <w:rPr>
          <w:rFonts w:ascii="仿宋_GB2312" w:eastAsia="仿宋_GB2312"/>
          <w:szCs w:val="32"/>
          <w:u w:val="single"/>
        </w:rPr>
        <w:t>}}</w:t>
      </w:r>
      <w:r w:rsidR="001B6229" w:rsidRPr="001B6229">
        <w:rPr>
          <w:rFonts w:ascii="仿宋_GB2312" w:eastAsia="仿宋_GB2312"/>
          <w:szCs w:val="32"/>
        </w:rPr>
        <w:t>人</w:t>
      </w:r>
      <w:r w:rsidR="001B6229">
        <w:rPr>
          <w:rFonts w:ascii="仿宋_GB2312" w:eastAsia="仿宋_GB2312"/>
          <w:szCs w:val="32"/>
        </w:rPr>
        <w:t>。</w:t>
      </w:r>
    </w:p>
    <w:p w14:paraId="6B55D34E" w14:textId="77777777" w:rsidR="003C15F3" w:rsidRDefault="003C15F3" w:rsidP="00625CA0">
      <w:pPr>
        <w:rPr>
          <w:rFonts w:ascii="仿宋_GB2312" w:eastAsia="仿宋_GB2312" w:hAnsi="ˎ̥" w:hint="eastAsia"/>
          <w:color w:val="000000"/>
          <w:szCs w:val="32"/>
        </w:rPr>
      </w:pPr>
    </w:p>
    <w:tbl>
      <w:tblPr>
        <w:tblpPr w:leftFromText="180" w:rightFromText="180" w:vertAnchor="text" w:horzAnchor="margin" w:tblpY="2216"/>
        <w:tblW w:w="0" w:type="auto"/>
        <w:tblBorders>
          <w:top w:val="single" w:sz="6" w:space="0" w:color="auto"/>
          <w:insideH w:val="single" w:sz="6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5"/>
      </w:tblGrid>
      <w:tr w:rsidR="00060C5C" w14:paraId="62B406DF" w14:textId="77777777" w:rsidTr="002F0E9F">
        <w:tblPrEx>
          <w:tblCellMar>
            <w:top w:w="0" w:type="dxa"/>
            <w:bottom w:w="0" w:type="dxa"/>
          </w:tblCellMar>
        </w:tblPrEx>
        <w:tc>
          <w:tcPr>
            <w:tcW w:w="8845" w:type="dxa"/>
          </w:tcPr>
          <w:p w14:paraId="75C6B253" w14:textId="77777777" w:rsidR="00060C5C" w:rsidRPr="0032331B" w:rsidRDefault="00060C5C" w:rsidP="002F0E9F">
            <w:pPr>
              <w:spacing w:line="600" w:lineRule="exact"/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报：　交管局</w:t>
            </w:r>
          </w:p>
        </w:tc>
      </w:tr>
      <w:tr w:rsidR="00060C5C" w14:paraId="3E16C19F" w14:textId="77777777" w:rsidTr="002F0E9F">
        <w:tblPrEx>
          <w:tblCellMar>
            <w:top w:w="0" w:type="dxa"/>
            <w:bottom w:w="0" w:type="dxa"/>
          </w:tblCellMar>
        </w:tblPrEx>
        <w:tc>
          <w:tcPr>
            <w:tcW w:w="8845" w:type="dxa"/>
          </w:tcPr>
          <w:p w14:paraId="2F78886E" w14:textId="77777777" w:rsidR="00060C5C" w:rsidRDefault="00060C5C" w:rsidP="002F0E9F">
            <w:pPr>
              <w:tabs>
                <w:tab w:val="left" w:pos="-3040"/>
              </w:tabs>
              <w:spacing w:line="600" w:lineRule="exact"/>
              <w:rPr>
                <w:rFonts w:ascii="仿宋_GB2312" w:eastAsia="仿宋_GB2312" w:hint="eastAsia"/>
                <w:szCs w:val="32"/>
              </w:rPr>
            </w:pPr>
            <w:r>
              <w:rPr>
                <w:rFonts w:eastAsia="仿宋_GB2312" w:hint="eastAsia"/>
              </w:rPr>
              <w:t>审核：郭东线</w:t>
            </w:r>
            <w:r>
              <w:rPr>
                <w:rFonts w:eastAsia="仿宋_GB2312" w:hint="eastAsia"/>
              </w:rPr>
              <w:t xml:space="preserve">                                </w:t>
            </w:r>
            <w:r>
              <w:rPr>
                <w:rFonts w:eastAsia="仿宋_GB2312" w:hint="eastAsia"/>
              </w:rPr>
              <w:t>编校：张树勋</w:t>
            </w:r>
          </w:p>
        </w:tc>
      </w:tr>
    </w:tbl>
    <w:p w14:paraId="3FCDA500" w14:textId="1D76C361" w:rsidR="00060C5C" w:rsidRDefault="00060C5C" w:rsidP="003B0669">
      <w:pPr>
        <w:pStyle w:val="a0"/>
        <w:ind w:rightChars="416" w:right="1306" w:firstLine="0"/>
        <w:rPr>
          <w:i/>
          <w:iCs/>
          <w:sz w:val="22"/>
          <w:szCs w:val="15"/>
        </w:rPr>
      </w:pPr>
    </w:p>
    <w:p w14:paraId="703223E5" w14:textId="77777777" w:rsidR="002F0E9F" w:rsidRDefault="002F0E9F" w:rsidP="003B0669">
      <w:pPr>
        <w:pStyle w:val="a0"/>
        <w:ind w:rightChars="416" w:right="1306" w:firstLine="0"/>
        <w:rPr>
          <w:rFonts w:hint="eastAsia"/>
          <w:i/>
          <w:iCs/>
          <w:sz w:val="22"/>
          <w:szCs w:val="15"/>
        </w:rPr>
      </w:pPr>
    </w:p>
    <w:p w14:paraId="4742E51A" w14:textId="7F998699" w:rsidR="005C5B3C" w:rsidRDefault="005C5B3C" w:rsidP="003B0669">
      <w:pPr>
        <w:pStyle w:val="a0"/>
        <w:ind w:rightChars="416" w:right="1306" w:firstLine="0"/>
        <w:rPr>
          <w:i/>
          <w:iCs/>
          <w:sz w:val="22"/>
          <w:szCs w:val="15"/>
        </w:rPr>
      </w:pPr>
      <w:r w:rsidRPr="005C5B3C">
        <w:rPr>
          <w:rFonts w:hint="eastAsia"/>
          <w:i/>
          <w:iCs/>
          <w:sz w:val="22"/>
          <w:szCs w:val="15"/>
        </w:rPr>
        <w:t>（统计时间：</w:t>
      </w:r>
      <w:r w:rsidR="00DA57EF">
        <w:rPr>
          <w:i/>
          <w:iCs/>
          <w:sz w:val="22"/>
          <w:szCs w:val="15"/>
        </w:rPr>
        <w:t>{{</w:t>
      </w:r>
      <w:proofErr w:type="spellStart"/>
      <w:r w:rsidR="00DA57EF">
        <w:rPr>
          <w:i/>
          <w:iCs/>
          <w:sz w:val="22"/>
          <w:szCs w:val="15"/>
        </w:rPr>
        <w:t>reporttime</w:t>
      </w:r>
      <w:proofErr w:type="spellEnd"/>
      <w:r w:rsidR="00DA57EF">
        <w:rPr>
          <w:i/>
          <w:iCs/>
          <w:sz w:val="22"/>
          <w:szCs w:val="15"/>
        </w:rPr>
        <w:t>}},</w:t>
      </w:r>
      <w:r w:rsidR="00DA57EF">
        <w:rPr>
          <w:rFonts w:hint="eastAsia"/>
          <w:i/>
          <w:iCs/>
          <w:sz w:val="22"/>
          <w:szCs w:val="15"/>
        </w:rPr>
        <w:t>导出时间：</w:t>
      </w:r>
      <w:r w:rsidR="00DA57EF">
        <w:rPr>
          <w:rFonts w:hint="eastAsia"/>
          <w:i/>
          <w:iCs/>
          <w:sz w:val="22"/>
          <w:szCs w:val="15"/>
        </w:rPr>
        <w:t>{{</w:t>
      </w:r>
      <w:proofErr w:type="spellStart"/>
      <w:r w:rsidR="00DA57EF">
        <w:rPr>
          <w:rFonts w:hint="eastAsia"/>
          <w:i/>
          <w:iCs/>
          <w:sz w:val="22"/>
          <w:szCs w:val="15"/>
        </w:rPr>
        <w:t>exporttime</w:t>
      </w:r>
      <w:proofErr w:type="spellEnd"/>
      <w:r w:rsidR="00DA57EF">
        <w:rPr>
          <w:rFonts w:hint="eastAsia"/>
          <w:i/>
          <w:iCs/>
          <w:sz w:val="22"/>
          <w:szCs w:val="15"/>
        </w:rPr>
        <w:t>}}</w:t>
      </w:r>
      <w:r w:rsidRPr="005C5B3C">
        <w:rPr>
          <w:rFonts w:hint="eastAsia"/>
          <w:i/>
          <w:iCs/>
          <w:sz w:val="22"/>
          <w:szCs w:val="15"/>
        </w:rPr>
        <w:t>）</w:t>
      </w:r>
    </w:p>
    <w:sectPr w:rsidR="005C5B3C" w:rsidSect="005F0074">
      <w:footerReference w:type="even" r:id="rId7"/>
      <w:footerReference w:type="default" r:id="rId8"/>
      <w:pgSz w:w="11907" w:h="16840" w:code="9"/>
      <w:pgMar w:top="2041" w:right="1474" w:bottom="1474" w:left="1588" w:header="851" w:footer="1134" w:gutter="0"/>
      <w:cols w:space="425"/>
      <w:docGrid w:type="linesAndChars" w:linePitch="595" w:charSpace="-1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D120" w14:textId="77777777" w:rsidR="00E4157B" w:rsidRDefault="00E4157B">
      <w:r>
        <w:separator/>
      </w:r>
    </w:p>
  </w:endnote>
  <w:endnote w:type="continuationSeparator" w:id="0">
    <w:p w14:paraId="74213EEC" w14:textId="77777777" w:rsidR="00E4157B" w:rsidRDefault="00E4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1AB8" w14:textId="77777777" w:rsidR="009334E8" w:rsidRDefault="009334E8">
    <w:pPr>
      <w:pStyle w:val="a4"/>
      <w:framePr w:w="1893" w:wrap="around" w:vAnchor="text" w:hAnchor="page" w:x="1589" w:yAlign="top"/>
      <w:ind w:leftChars="100" w:left="320"/>
      <w:rPr>
        <w:rStyle w:val="a5"/>
        <w:rFonts w:ascii="宋体" w:eastAsia="宋体" w:hAnsi="宋体" w:hint="eastAsia"/>
        <w:sz w:val="28"/>
      </w:rPr>
    </w:pPr>
    <w:r>
      <w:rPr>
        <w:rStyle w:val="a5"/>
        <w:rFonts w:hint="eastAsia"/>
      </w:rPr>
      <w:t xml:space="preserve"> </w:t>
    </w:r>
    <w:r>
      <w:rPr>
        <w:rStyle w:val="a5"/>
        <w:rFonts w:ascii="宋体" w:eastAsia="宋体" w:hAnsi="宋体" w:hint="eastAsia"/>
        <w:sz w:val="28"/>
      </w:rPr>
      <w:t xml:space="preserve">— </w:t>
    </w:r>
    <w:r>
      <w:rPr>
        <w:rStyle w:val="a5"/>
        <w:rFonts w:ascii="宋体" w:eastAsia="宋体" w:hAnsi="宋体"/>
        <w:sz w:val="28"/>
      </w:rPr>
      <w:fldChar w:fldCharType="begin"/>
    </w:r>
    <w:r>
      <w:rPr>
        <w:rStyle w:val="a5"/>
        <w:rFonts w:ascii="宋体" w:eastAsia="宋体" w:hAnsi="宋体"/>
        <w:sz w:val="28"/>
      </w:rPr>
      <w:instrText xml:space="preserve"> PAGE </w:instrText>
    </w:r>
    <w:r>
      <w:rPr>
        <w:rStyle w:val="a5"/>
        <w:rFonts w:ascii="宋体" w:eastAsia="宋体" w:hAnsi="宋体"/>
        <w:sz w:val="28"/>
      </w:rPr>
      <w:fldChar w:fldCharType="separate"/>
    </w:r>
    <w:r>
      <w:rPr>
        <w:rStyle w:val="a5"/>
        <w:rFonts w:ascii="宋体" w:eastAsia="宋体" w:hAnsi="宋体"/>
        <w:noProof/>
        <w:sz w:val="28"/>
      </w:rPr>
      <w:t>4</w:t>
    </w:r>
    <w:r>
      <w:rPr>
        <w:rStyle w:val="a5"/>
        <w:rFonts w:ascii="宋体" w:eastAsia="宋体" w:hAnsi="宋体"/>
        <w:sz w:val="28"/>
      </w:rPr>
      <w:fldChar w:fldCharType="end"/>
    </w:r>
    <w:r>
      <w:rPr>
        <w:rStyle w:val="a5"/>
        <w:rFonts w:ascii="宋体" w:eastAsia="宋体" w:hAnsi="宋体" w:hint="eastAsia"/>
        <w:sz w:val="28"/>
      </w:rPr>
      <w:t xml:space="preserve"> —</w:t>
    </w:r>
  </w:p>
  <w:p w14:paraId="7BBEA91B" w14:textId="77777777" w:rsidR="009334E8" w:rsidRDefault="009334E8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EE74" w14:textId="77777777" w:rsidR="009334E8" w:rsidRDefault="009334E8">
    <w:pPr>
      <w:pStyle w:val="a4"/>
      <w:framePr w:w="2518" w:wrap="around" w:vAnchor="text" w:hAnchor="page" w:x="8026" w:y="16"/>
      <w:wordWrap w:val="0"/>
      <w:ind w:rightChars="100" w:right="320"/>
      <w:jc w:val="right"/>
      <w:rPr>
        <w:rStyle w:val="a5"/>
        <w:rFonts w:eastAsia="仿宋_GB2312" w:hint="eastAsia"/>
        <w:sz w:val="28"/>
      </w:rPr>
    </w:pPr>
    <w:r>
      <w:rPr>
        <w:rStyle w:val="a5"/>
        <w:rFonts w:ascii="长城仿宋" w:eastAsia="仿宋_GB2312" w:hint="eastAsia"/>
        <w:sz w:val="28"/>
      </w:rPr>
      <w:t>—</w:t>
    </w:r>
    <w:r>
      <w:rPr>
        <w:rStyle w:val="a5"/>
        <w:rFonts w:eastAsia="仿宋_GB2312" w:hint="eastAsia"/>
        <w:sz w:val="28"/>
      </w:rPr>
      <w:t xml:space="preserve"> </w:t>
    </w:r>
    <w:r>
      <w:rPr>
        <w:rStyle w:val="a5"/>
        <w:rFonts w:ascii="宋体" w:eastAsia="仿宋_GB2312" w:hAnsi="宋体"/>
        <w:sz w:val="28"/>
      </w:rPr>
      <w:fldChar w:fldCharType="begin"/>
    </w:r>
    <w:r>
      <w:rPr>
        <w:rStyle w:val="a5"/>
        <w:rFonts w:ascii="宋体" w:eastAsia="仿宋_GB2312" w:hAnsi="宋体"/>
        <w:sz w:val="28"/>
      </w:rPr>
      <w:instrText xml:space="preserve">PAGE  </w:instrText>
    </w:r>
    <w:r>
      <w:rPr>
        <w:rStyle w:val="a5"/>
        <w:rFonts w:ascii="宋体" w:eastAsia="仿宋_GB2312" w:hAnsi="宋体"/>
        <w:sz w:val="28"/>
      </w:rPr>
      <w:fldChar w:fldCharType="separate"/>
    </w:r>
    <w:r w:rsidR="00A13EC7">
      <w:rPr>
        <w:rStyle w:val="a5"/>
        <w:rFonts w:ascii="宋体" w:eastAsia="仿宋_GB2312" w:hAnsi="宋体"/>
        <w:noProof/>
        <w:sz w:val="28"/>
      </w:rPr>
      <w:t>1</w:t>
    </w:r>
    <w:r>
      <w:rPr>
        <w:rStyle w:val="a5"/>
        <w:rFonts w:ascii="宋体" w:eastAsia="仿宋_GB2312" w:hAnsi="宋体"/>
        <w:sz w:val="28"/>
      </w:rPr>
      <w:fldChar w:fldCharType="end"/>
    </w:r>
    <w:r>
      <w:rPr>
        <w:rStyle w:val="a5"/>
        <w:rFonts w:eastAsia="仿宋_GB2312" w:hint="eastAsia"/>
        <w:sz w:val="28"/>
      </w:rPr>
      <w:t xml:space="preserve"> </w:t>
    </w:r>
    <w:r>
      <w:rPr>
        <w:rStyle w:val="a5"/>
        <w:rFonts w:ascii="长城仿宋" w:eastAsia="仿宋_GB2312" w:hint="eastAsia"/>
        <w:sz w:val="28"/>
      </w:rPr>
      <w:t>—</w:t>
    </w:r>
    <w:r>
      <w:rPr>
        <w:rStyle w:val="a5"/>
        <w:rFonts w:ascii="长城仿宋" w:eastAsia="仿宋_GB2312" w:hint="eastAsia"/>
        <w:sz w:val="28"/>
      </w:rPr>
      <w:t xml:space="preserve"> </w:t>
    </w:r>
  </w:p>
  <w:p w14:paraId="6A6BC456" w14:textId="77777777" w:rsidR="009334E8" w:rsidRDefault="009334E8">
    <w:pPr>
      <w:pStyle w:val="a4"/>
      <w:ind w:right="360" w:firstLine="360"/>
      <w:rPr>
        <w:rFonts w:hint="eastAsia"/>
      </w:rPr>
    </w:pPr>
    <w:r>
      <w:rPr>
        <w:rFonts w:hint="eastAsia"/>
        <w:kern w:val="0"/>
        <w:sz w:val="20"/>
      </w:rPr>
      <w:t xml:space="preserve">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6C5B" w14:textId="77777777" w:rsidR="00E4157B" w:rsidRDefault="00E4157B">
      <w:r>
        <w:separator/>
      </w:r>
    </w:p>
  </w:footnote>
  <w:footnote w:type="continuationSeparator" w:id="0">
    <w:p w14:paraId="7D2CC719" w14:textId="77777777" w:rsidR="00E4157B" w:rsidRDefault="00E41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removePersonalInformation/>
  <w:removeDateAndTim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57"/>
  <w:drawingGridVerticalSpacing w:val="595"/>
  <w:displayHorizontalDrawingGridEvery w:val="0"/>
  <w:characterSpacingControl w:val="compressPunctuation"/>
  <w:hdrShapeDefaults>
    <o:shapedefaults v:ext="edit" spidmax="2050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0C"/>
    <w:rsid w:val="000001FE"/>
    <w:rsid w:val="000002D3"/>
    <w:rsid w:val="000003AF"/>
    <w:rsid w:val="000010E0"/>
    <w:rsid w:val="000013B7"/>
    <w:rsid w:val="000014A5"/>
    <w:rsid w:val="00001553"/>
    <w:rsid w:val="00001671"/>
    <w:rsid w:val="00001AD9"/>
    <w:rsid w:val="00001DDE"/>
    <w:rsid w:val="00001E9A"/>
    <w:rsid w:val="00001F76"/>
    <w:rsid w:val="00002C38"/>
    <w:rsid w:val="00002CAE"/>
    <w:rsid w:val="00003039"/>
    <w:rsid w:val="0000323F"/>
    <w:rsid w:val="00003526"/>
    <w:rsid w:val="000044C6"/>
    <w:rsid w:val="000045B0"/>
    <w:rsid w:val="00004AC9"/>
    <w:rsid w:val="00004CAC"/>
    <w:rsid w:val="00004F28"/>
    <w:rsid w:val="0000504E"/>
    <w:rsid w:val="000050E3"/>
    <w:rsid w:val="0000541C"/>
    <w:rsid w:val="000056C5"/>
    <w:rsid w:val="00005740"/>
    <w:rsid w:val="000058AB"/>
    <w:rsid w:val="00006194"/>
    <w:rsid w:val="00006E99"/>
    <w:rsid w:val="00007A3A"/>
    <w:rsid w:val="00011715"/>
    <w:rsid w:val="00011718"/>
    <w:rsid w:val="00011B08"/>
    <w:rsid w:val="000123D0"/>
    <w:rsid w:val="00012780"/>
    <w:rsid w:val="00012D24"/>
    <w:rsid w:val="00013FE5"/>
    <w:rsid w:val="00014612"/>
    <w:rsid w:val="000148C7"/>
    <w:rsid w:val="000149BC"/>
    <w:rsid w:val="00014CC6"/>
    <w:rsid w:val="000152C7"/>
    <w:rsid w:val="000164F3"/>
    <w:rsid w:val="00016713"/>
    <w:rsid w:val="0001689D"/>
    <w:rsid w:val="00016A85"/>
    <w:rsid w:val="00016CAA"/>
    <w:rsid w:val="00016D8B"/>
    <w:rsid w:val="000173B2"/>
    <w:rsid w:val="00017594"/>
    <w:rsid w:val="0001798E"/>
    <w:rsid w:val="000179CF"/>
    <w:rsid w:val="00020623"/>
    <w:rsid w:val="00020A49"/>
    <w:rsid w:val="000211C3"/>
    <w:rsid w:val="000211D4"/>
    <w:rsid w:val="00021245"/>
    <w:rsid w:val="0002185E"/>
    <w:rsid w:val="00021FE6"/>
    <w:rsid w:val="00022BC6"/>
    <w:rsid w:val="000234AA"/>
    <w:rsid w:val="000235B9"/>
    <w:rsid w:val="00023A42"/>
    <w:rsid w:val="000244E2"/>
    <w:rsid w:val="00024889"/>
    <w:rsid w:val="000248D9"/>
    <w:rsid w:val="00025A3D"/>
    <w:rsid w:val="00025D90"/>
    <w:rsid w:val="000266DD"/>
    <w:rsid w:val="00026E69"/>
    <w:rsid w:val="00027F9E"/>
    <w:rsid w:val="000301F1"/>
    <w:rsid w:val="00030B29"/>
    <w:rsid w:val="00031269"/>
    <w:rsid w:val="0003149D"/>
    <w:rsid w:val="000316B6"/>
    <w:rsid w:val="00031780"/>
    <w:rsid w:val="00031CB4"/>
    <w:rsid w:val="000320D8"/>
    <w:rsid w:val="000321BA"/>
    <w:rsid w:val="000328A8"/>
    <w:rsid w:val="00032B53"/>
    <w:rsid w:val="00032EB9"/>
    <w:rsid w:val="000332B6"/>
    <w:rsid w:val="00033B04"/>
    <w:rsid w:val="00034B68"/>
    <w:rsid w:val="000351A0"/>
    <w:rsid w:val="0003528A"/>
    <w:rsid w:val="00035CED"/>
    <w:rsid w:val="00035F15"/>
    <w:rsid w:val="00036999"/>
    <w:rsid w:val="000374CF"/>
    <w:rsid w:val="00037853"/>
    <w:rsid w:val="000378A4"/>
    <w:rsid w:val="0004006D"/>
    <w:rsid w:val="000405A5"/>
    <w:rsid w:val="000406F4"/>
    <w:rsid w:val="00040887"/>
    <w:rsid w:val="0004093D"/>
    <w:rsid w:val="000409B3"/>
    <w:rsid w:val="00040ADE"/>
    <w:rsid w:val="00040D37"/>
    <w:rsid w:val="00040E5E"/>
    <w:rsid w:val="00041211"/>
    <w:rsid w:val="000412C0"/>
    <w:rsid w:val="000419A0"/>
    <w:rsid w:val="00041FC0"/>
    <w:rsid w:val="0004250F"/>
    <w:rsid w:val="00042749"/>
    <w:rsid w:val="00042CED"/>
    <w:rsid w:val="0004340B"/>
    <w:rsid w:val="000441FC"/>
    <w:rsid w:val="00044EE1"/>
    <w:rsid w:val="00044F5A"/>
    <w:rsid w:val="00045AFB"/>
    <w:rsid w:val="0004601E"/>
    <w:rsid w:val="000462E7"/>
    <w:rsid w:val="00046B21"/>
    <w:rsid w:val="00046E36"/>
    <w:rsid w:val="0004767D"/>
    <w:rsid w:val="000477BF"/>
    <w:rsid w:val="00047864"/>
    <w:rsid w:val="00047A06"/>
    <w:rsid w:val="00047C93"/>
    <w:rsid w:val="00050B77"/>
    <w:rsid w:val="00050EFF"/>
    <w:rsid w:val="00052020"/>
    <w:rsid w:val="000522F2"/>
    <w:rsid w:val="00053393"/>
    <w:rsid w:val="00053AD1"/>
    <w:rsid w:val="00053C47"/>
    <w:rsid w:val="000541EA"/>
    <w:rsid w:val="00054382"/>
    <w:rsid w:val="000547D7"/>
    <w:rsid w:val="00054B2D"/>
    <w:rsid w:val="0005503A"/>
    <w:rsid w:val="00055F8C"/>
    <w:rsid w:val="00056003"/>
    <w:rsid w:val="000571E6"/>
    <w:rsid w:val="000579C6"/>
    <w:rsid w:val="000600E6"/>
    <w:rsid w:val="00060836"/>
    <w:rsid w:val="00060C5C"/>
    <w:rsid w:val="00060FF8"/>
    <w:rsid w:val="00061541"/>
    <w:rsid w:val="0006176A"/>
    <w:rsid w:val="00061C73"/>
    <w:rsid w:val="00062744"/>
    <w:rsid w:val="00062897"/>
    <w:rsid w:val="00062CAD"/>
    <w:rsid w:val="00063117"/>
    <w:rsid w:val="000631F3"/>
    <w:rsid w:val="000634EE"/>
    <w:rsid w:val="0006367A"/>
    <w:rsid w:val="000637D9"/>
    <w:rsid w:val="00063D66"/>
    <w:rsid w:val="00063F2E"/>
    <w:rsid w:val="0006424E"/>
    <w:rsid w:val="000644C2"/>
    <w:rsid w:val="00064862"/>
    <w:rsid w:val="00064BEC"/>
    <w:rsid w:val="0006537A"/>
    <w:rsid w:val="0006564E"/>
    <w:rsid w:val="00065CE4"/>
    <w:rsid w:val="00066007"/>
    <w:rsid w:val="0006610F"/>
    <w:rsid w:val="00066D2F"/>
    <w:rsid w:val="0006717B"/>
    <w:rsid w:val="00067B9E"/>
    <w:rsid w:val="0007091D"/>
    <w:rsid w:val="00070B33"/>
    <w:rsid w:val="00070E5E"/>
    <w:rsid w:val="00071EE2"/>
    <w:rsid w:val="00072166"/>
    <w:rsid w:val="000733E0"/>
    <w:rsid w:val="000736D5"/>
    <w:rsid w:val="000738D3"/>
    <w:rsid w:val="00073E3E"/>
    <w:rsid w:val="00074481"/>
    <w:rsid w:val="0007542C"/>
    <w:rsid w:val="000758B2"/>
    <w:rsid w:val="00075BE8"/>
    <w:rsid w:val="00075FD6"/>
    <w:rsid w:val="000760B8"/>
    <w:rsid w:val="00077035"/>
    <w:rsid w:val="000774ED"/>
    <w:rsid w:val="0007753C"/>
    <w:rsid w:val="00077F0F"/>
    <w:rsid w:val="0008016C"/>
    <w:rsid w:val="00080546"/>
    <w:rsid w:val="00080C61"/>
    <w:rsid w:val="00080C67"/>
    <w:rsid w:val="00081FDD"/>
    <w:rsid w:val="0008244A"/>
    <w:rsid w:val="00082569"/>
    <w:rsid w:val="00083445"/>
    <w:rsid w:val="00083630"/>
    <w:rsid w:val="000836E6"/>
    <w:rsid w:val="0008381F"/>
    <w:rsid w:val="0008388B"/>
    <w:rsid w:val="000839D4"/>
    <w:rsid w:val="00083A7E"/>
    <w:rsid w:val="00083B84"/>
    <w:rsid w:val="00083CD4"/>
    <w:rsid w:val="0008437A"/>
    <w:rsid w:val="00084699"/>
    <w:rsid w:val="00085082"/>
    <w:rsid w:val="00085654"/>
    <w:rsid w:val="00085AE3"/>
    <w:rsid w:val="00085DE9"/>
    <w:rsid w:val="00085F75"/>
    <w:rsid w:val="00086026"/>
    <w:rsid w:val="0008606F"/>
    <w:rsid w:val="0008616E"/>
    <w:rsid w:val="00086D3F"/>
    <w:rsid w:val="00086E9F"/>
    <w:rsid w:val="00086EF8"/>
    <w:rsid w:val="00087173"/>
    <w:rsid w:val="000871C4"/>
    <w:rsid w:val="00087385"/>
    <w:rsid w:val="0008751C"/>
    <w:rsid w:val="000875B6"/>
    <w:rsid w:val="00087F9B"/>
    <w:rsid w:val="00090381"/>
    <w:rsid w:val="0009062E"/>
    <w:rsid w:val="00090B1B"/>
    <w:rsid w:val="00090D6E"/>
    <w:rsid w:val="00090F80"/>
    <w:rsid w:val="00091240"/>
    <w:rsid w:val="000916DF"/>
    <w:rsid w:val="00091861"/>
    <w:rsid w:val="00091EB6"/>
    <w:rsid w:val="00092535"/>
    <w:rsid w:val="000936AB"/>
    <w:rsid w:val="00093969"/>
    <w:rsid w:val="000953AE"/>
    <w:rsid w:val="00095870"/>
    <w:rsid w:val="000962D7"/>
    <w:rsid w:val="00096355"/>
    <w:rsid w:val="0009657F"/>
    <w:rsid w:val="00097101"/>
    <w:rsid w:val="000973FB"/>
    <w:rsid w:val="00097454"/>
    <w:rsid w:val="00097982"/>
    <w:rsid w:val="000A2360"/>
    <w:rsid w:val="000A2D0A"/>
    <w:rsid w:val="000A32D0"/>
    <w:rsid w:val="000A32E4"/>
    <w:rsid w:val="000A3841"/>
    <w:rsid w:val="000A39AF"/>
    <w:rsid w:val="000A4015"/>
    <w:rsid w:val="000A516E"/>
    <w:rsid w:val="000A61A4"/>
    <w:rsid w:val="000A6785"/>
    <w:rsid w:val="000A68DE"/>
    <w:rsid w:val="000A6DE4"/>
    <w:rsid w:val="000A7064"/>
    <w:rsid w:val="000A7660"/>
    <w:rsid w:val="000A77C2"/>
    <w:rsid w:val="000A78C2"/>
    <w:rsid w:val="000A7ADD"/>
    <w:rsid w:val="000B04FF"/>
    <w:rsid w:val="000B0C45"/>
    <w:rsid w:val="000B0D2F"/>
    <w:rsid w:val="000B0D37"/>
    <w:rsid w:val="000B1129"/>
    <w:rsid w:val="000B17E5"/>
    <w:rsid w:val="000B1FE2"/>
    <w:rsid w:val="000B22BD"/>
    <w:rsid w:val="000B253A"/>
    <w:rsid w:val="000B29C8"/>
    <w:rsid w:val="000B2A18"/>
    <w:rsid w:val="000B2A7A"/>
    <w:rsid w:val="000B2B06"/>
    <w:rsid w:val="000B2F94"/>
    <w:rsid w:val="000B320F"/>
    <w:rsid w:val="000B3512"/>
    <w:rsid w:val="000B3787"/>
    <w:rsid w:val="000B37FA"/>
    <w:rsid w:val="000B5686"/>
    <w:rsid w:val="000B57F7"/>
    <w:rsid w:val="000B667C"/>
    <w:rsid w:val="000B67FD"/>
    <w:rsid w:val="000B7131"/>
    <w:rsid w:val="000B72EE"/>
    <w:rsid w:val="000B73D5"/>
    <w:rsid w:val="000B78D4"/>
    <w:rsid w:val="000B78F3"/>
    <w:rsid w:val="000B7966"/>
    <w:rsid w:val="000C0B7B"/>
    <w:rsid w:val="000C0D4A"/>
    <w:rsid w:val="000C0E0D"/>
    <w:rsid w:val="000C0F8B"/>
    <w:rsid w:val="000C149E"/>
    <w:rsid w:val="000C1B71"/>
    <w:rsid w:val="000C1C7A"/>
    <w:rsid w:val="000C1EB1"/>
    <w:rsid w:val="000C2136"/>
    <w:rsid w:val="000C26A9"/>
    <w:rsid w:val="000C2824"/>
    <w:rsid w:val="000C2CD9"/>
    <w:rsid w:val="000C2E6E"/>
    <w:rsid w:val="000C2F43"/>
    <w:rsid w:val="000C3174"/>
    <w:rsid w:val="000C3226"/>
    <w:rsid w:val="000C3364"/>
    <w:rsid w:val="000C3AC0"/>
    <w:rsid w:val="000C4056"/>
    <w:rsid w:val="000C4513"/>
    <w:rsid w:val="000C4AAC"/>
    <w:rsid w:val="000C4F42"/>
    <w:rsid w:val="000C4F79"/>
    <w:rsid w:val="000C5688"/>
    <w:rsid w:val="000C58A0"/>
    <w:rsid w:val="000C5EE7"/>
    <w:rsid w:val="000C626B"/>
    <w:rsid w:val="000C65C1"/>
    <w:rsid w:val="000C6F83"/>
    <w:rsid w:val="000C7B99"/>
    <w:rsid w:val="000C7E05"/>
    <w:rsid w:val="000D0A1B"/>
    <w:rsid w:val="000D0C07"/>
    <w:rsid w:val="000D1082"/>
    <w:rsid w:val="000D1A7F"/>
    <w:rsid w:val="000D1AE1"/>
    <w:rsid w:val="000D22C0"/>
    <w:rsid w:val="000D279F"/>
    <w:rsid w:val="000D28F3"/>
    <w:rsid w:val="000D2FA2"/>
    <w:rsid w:val="000D30A1"/>
    <w:rsid w:val="000D3664"/>
    <w:rsid w:val="000D38BC"/>
    <w:rsid w:val="000D49D8"/>
    <w:rsid w:val="000D5082"/>
    <w:rsid w:val="000D58EC"/>
    <w:rsid w:val="000D6DE0"/>
    <w:rsid w:val="000D78F2"/>
    <w:rsid w:val="000E00F7"/>
    <w:rsid w:val="000E0352"/>
    <w:rsid w:val="000E0B07"/>
    <w:rsid w:val="000E0B08"/>
    <w:rsid w:val="000E1946"/>
    <w:rsid w:val="000E1FAC"/>
    <w:rsid w:val="000E2828"/>
    <w:rsid w:val="000E2992"/>
    <w:rsid w:val="000E313C"/>
    <w:rsid w:val="000E324B"/>
    <w:rsid w:val="000E3F60"/>
    <w:rsid w:val="000E407C"/>
    <w:rsid w:val="000E49BA"/>
    <w:rsid w:val="000E55C0"/>
    <w:rsid w:val="000E5F44"/>
    <w:rsid w:val="000E617A"/>
    <w:rsid w:val="000E6499"/>
    <w:rsid w:val="000E6DBA"/>
    <w:rsid w:val="000E702C"/>
    <w:rsid w:val="000E7132"/>
    <w:rsid w:val="000E7740"/>
    <w:rsid w:val="000E7CD3"/>
    <w:rsid w:val="000F014E"/>
    <w:rsid w:val="000F0411"/>
    <w:rsid w:val="000F06E8"/>
    <w:rsid w:val="000F082C"/>
    <w:rsid w:val="000F0AA1"/>
    <w:rsid w:val="000F0C80"/>
    <w:rsid w:val="000F0CAD"/>
    <w:rsid w:val="000F13CE"/>
    <w:rsid w:val="000F1512"/>
    <w:rsid w:val="000F2147"/>
    <w:rsid w:val="000F2ABD"/>
    <w:rsid w:val="000F2F34"/>
    <w:rsid w:val="000F2F89"/>
    <w:rsid w:val="000F3461"/>
    <w:rsid w:val="000F388B"/>
    <w:rsid w:val="000F3B3D"/>
    <w:rsid w:val="000F415D"/>
    <w:rsid w:val="000F4BCA"/>
    <w:rsid w:val="000F4FD0"/>
    <w:rsid w:val="000F5155"/>
    <w:rsid w:val="000F5391"/>
    <w:rsid w:val="000F5901"/>
    <w:rsid w:val="000F5B9A"/>
    <w:rsid w:val="000F5E87"/>
    <w:rsid w:val="000F61E3"/>
    <w:rsid w:val="000F62A0"/>
    <w:rsid w:val="000F62DF"/>
    <w:rsid w:val="000F66CE"/>
    <w:rsid w:val="000F6AC8"/>
    <w:rsid w:val="000F72B1"/>
    <w:rsid w:val="0010005F"/>
    <w:rsid w:val="001002E8"/>
    <w:rsid w:val="00100597"/>
    <w:rsid w:val="001005C7"/>
    <w:rsid w:val="001006E5"/>
    <w:rsid w:val="00100F07"/>
    <w:rsid w:val="001015B8"/>
    <w:rsid w:val="00101A65"/>
    <w:rsid w:val="00101EAF"/>
    <w:rsid w:val="00101F52"/>
    <w:rsid w:val="001021C9"/>
    <w:rsid w:val="00102377"/>
    <w:rsid w:val="00102A27"/>
    <w:rsid w:val="001031D5"/>
    <w:rsid w:val="0010367C"/>
    <w:rsid w:val="00103E45"/>
    <w:rsid w:val="00104082"/>
    <w:rsid w:val="001047F9"/>
    <w:rsid w:val="00105D5F"/>
    <w:rsid w:val="00106684"/>
    <w:rsid w:val="00106A1E"/>
    <w:rsid w:val="00107870"/>
    <w:rsid w:val="00107BD3"/>
    <w:rsid w:val="00110534"/>
    <w:rsid w:val="00111594"/>
    <w:rsid w:val="001117FE"/>
    <w:rsid w:val="001118DD"/>
    <w:rsid w:val="0011197C"/>
    <w:rsid w:val="001119A0"/>
    <w:rsid w:val="00111F8D"/>
    <w:rsid w:val="00112C35"/>
    <w:rsid w:val="00112FE8"/>
    <w:rsid w:val="00113B0C"/>
    <w:rsid w:val="0011409D"/>
    <w:rsid w:val="00114FC9"/>
    <w:rsid w:val="001153B7"/>
    <w:rsid w:val="0011549D"/>
    <w:rsid w:val="00115556"/>
    <w:rsid w:val="00115FFC"/>
    <w:rsid w:val="001163F7"/>
    <w:rsid w:val="001169F3"/>
    <w:rsid w:val="00116A30"/>
    <w:rsid w:val="001176E1"/>
    <w:rsid w:val="001178CA"/>
    <w:rsid w:val="00117EA5"/>
    <w:rsid w:val="00120144"/>
    <w:rsid w:val="001209AD"/>
    <w:rsid w:val="00120CDB"/>
    <w:rsid w:val="0012230B"/>
    <w:rsid w:val="00122858"/>
    <w:rsid w:val="0012309A"/>
    <w:rsid w:val="001230F5"/>
    <w:rsid w:val="001237EA"/>
    <w:rsid w:val="00124E9A"/>
    <w:rsid w:val="00125386"/>
    <w:rsid w:val="00126D12"/>
    <w:rsid w:val="00126D83"/>
    <w:rsid w:val="00127823"/>
    <w:rsid w:val="00127835"/>
    <w:rsid w:val="00130393"/>
    <w:rsid w:val="00130CB9"/>
    <w:rsid w:val="00131571"/>
    <w:rsid w:val="00131774"/>
    <w:rsid w:val="00132083"/>
    <w:rsid w:val="00132324"/>
    <w:rsid w:val="00132D38"/>
    <w:rsid w:val="00132DE0"/>
    <w:rsid w:val="001330FF"/>
    <w:rsid w:val="001337B2"/>
    <w:rsid w:val="00133F4B"/>
    <w:rsid w:val="00134413"/>
    <w:rsid w:val="0013482A"/>
    <w:rsid w:val="0013512D"/>
    <w:rsid w:val="001352C1"/>
    <w:rsid w:val="00135655"/>
    <w:rsid w:val="00135D03"/>
    <w:rsid w:val="0013626B"/>
    <w:rsid w:val="001364FA"/>
    <w:rsid w:val="00136753"/>
    <w:rsid w:val="00136C39"/>
    <w:rsid w:val="00137DD0"/>
    <w:rsid w:val="001404AE"/>
    <w:rsid w:val="00140FBB"/>
    <w:rsid w:val="001411FF"/>
    <w:rsid w:val="00141376"/>
    <w:rsid w:val="0014188F"/>
    <w:rsid w:val="001421AA"/>
    <w:rsid w:val="00142943"/>
    <w:rsid w:val="0014295D"/>
    <w:rsid w:val="001433C6"/>
    <w:rsid w:val="0014410A"/>
    <w:rsid w:val="001448B8"/>
    <w:rsid w:val="001449B3"/>
    <w:rsid w:val="00144BF0"/>
    <w:rsid w:val="00145553"/>
    <w:rsid w:val="00145696"/>
    <w:rsid w:val="00145C2E"/>
    <w:rsid w:val="00145EB0"/>
    <w:rsid w:val="00146298"/>
    <w:rsid w:val="0014633F"/>
    <w:rsid w:val="00146367"/>
    <w:rsid w:val="00146521"/>
    <w:rsid w:val="001467D9"/>
    <w:rsid w:val="00146F61"/>
    <w:rsid w:val="00147499"/>
    <w:rsid w:val="00147912"/>
    <w:rsid w:val="001479BF"/>
    <w:rsid w:val="00147A63"/>
    <w:rsid w:val="00150080"/>
    <w:rsid w:val="00150B6C"/>
    <w:rsid w:val="00150E5B"/>
    <w:rsid w:val="00151554"/>
    <w:rsid w:val="0015168D"/>
    <w:rsid w:val="0015289A"/>
    <w:rsid w:val="00152960"/>
    <w:rsid w:val="00152CFC"/>
    <w:rsid w:val="00153808"/>
    <w:rsid w:val="00153DA3"/>
    <w:rsid w:val="00154017"/>
    <w:rsid w:val="001543DF"/>
    <w:rsid w:val="0015488A"/>
    <w:rsid w:val="00155004"/>
    <w:rsid w:val="00155258"/>
    <w:rsid w:val="001552E3"/>
    <w:rsid w:val="00155396"/>
    <w:rsid w:val="00155881"/>
    <w:rsid w:val="00155A0B"/>
    <w:rsid w:val="00155ABB"/>
    <w:rsid w:val="0015649D"/>
    <w:rsid w:val="001566AD"/>
    <w:rsid w:val="001568D6"/>
    <w:rsid w:val="00157042"/>
    <w:rsid w:val="00157128"/>
    <w:rsid w:val="00157969"/>
    <w:rsid w:val="00157A31"/>
    <w:rsid w:val="00157ABA"/>
    <w:rsid w:val="00157BC4"/>
    <w:rsid w:val="00160B22"/>
    <w:rsid w:val="00161232"/>
    <w:rsid w:val="00161CDE"/>
    <w:rsid w:val="00161D65"/>
    <w:rsid w:val="00161EC8"/>
    <w:rsid w:val="0016231F"/>
    <w:rsid w:val="001623D0"/>
    <w:rsid w:val="00162602"/>
    <w:rsid w:val="00162FF6"/>
    <w:rsid w:val="0016329C"/>
    <w:rsid w:val="001633F8"/>
    <w:rsid w:val="00163901"/>
    <w:rsid w:val="00163D02"/>
    <w:rsid w:val="00163F24"/>
    <w:rsid w:val="00164975"/>
    <w:rsid w:val="00165DFB"/>
    <w:rsid w:val="00166ECE"/>
    <w:rsid w:val="00167D5E"/>
    <w:rsid w:val="001716F4"/>
    <w:rsid w:val="0017172B"/>
    <w:rsid w:val="00171776"/>
    <w:rsid w:val="0017179A"/>
    <w:rsid w:val="001718BA"/>
    <w:rsid w:val="001719AB"/>
    <w:rsid w:val="00171E1A"/>
    <w:rsid w:val="001727C1"/>
    <w:rsid w:val="00173316"/>
    <w:rsid w:val="001736F1"/>
    <w:rsid w:val="00173999"/>
    <w:rsid w:val="00174230"/>
    <w:rsid w:val="00174456"/>
    <w:rsid w:val="00174527"/>
    <w:rsid w:val="00176601"/>
    <w:rsid w:val="001766B5"/>
    <w:rsid w:val="0017678A"/>
    <w:rsid w:val="001769BE"/>
    <w:rsid w:val="00176A22"/>
    <w:rsid w:val="00176FB0"/>
    <w:rsid w:val="00177047"/>
    <w:rsid w:val="00177123"/>
    <w:rsid w:val="0017744E"/>
    <w:rsid w:val="001778EE"/>
    <w:rsid w:val="0017796D"/>
    <w:rsid w:val="00180064"/>
    <w:rsid w:val="00180621"/>
    <w:rsid w:val="00180894"/>
    <w:rsid w:val="00180A33"/>
    <w:rsid w:val="001813BD"/>
    <w:rsid w:val="00181438"/>
    <w:rsid w:val="00181EBE"/>
    <w:rsid w:val="001822C1"/>
    <w:rsid w:val="00183198"/>
    <w:rsid w:val="001831CF"/>
    <w:rsid w:val="0018346A"/>
    <w:rsid w:val="00183695"/>
    <w:rsid w:val="001838DC"/>
    <w:rsid w:val="00183B7E"/>
    <w:rsid w:val="0018433D"/>
    <w:rsid w:val="0018448E"/>
    <w:rsid w:val="001847CD"/>
    <w:rsid w:val="00184EB0"/>
    <w:rsid w:val="00185425"/>
    <w:rsid w:val="001859E6"/>
    <w:rsid w:val="00185E50"/>
    <w:rsid w:val="0018660B"/>
    <w:rsid w:val="00186863"/>
    <w:rsid w:val="00186D91"/>
    <w:rsid w:val="001871A1"/>
    <w:rsid w:val="001872A9"/>
    <w:rsid w:val="00187CB1"/>
    <w:rsid w:val="00187D19"/>
    <w:rsid w:val="001909BB"/>
    <w:rsid w:val="00190C13"/>
    <w:rsid w:val="00190FFF"/>
    <w:rsid w:val="0019112F"/>
    <w:rsid w:val="00191AB6"/>
    <w:rsid w:val="00191B22"/>
    <w:rsid w:val="001924A7"/>
    <w:rsid w:val="001926D8"/>
    <w:rsid w:val="00192835"/>
    <w:rsid w:val="00192DF3"/>
    <w:rsid w:val="00192E28"/>
    <w:rsid w:val="00193522"/>
    <w:rsid w:val="001939BA"/>
    <w:rsid w:val="00193A7F"/>
    <w:rsid w:val="001940E2"/>
    <w:rsid w:val="001942E8"/>
    <w:rsid w:val="0019484D"/>
    <w:rsid w:val="001952DF"/>
    <w:rsid w:val="00195B14"/>
    <w:rsid w:val="0019600B"/>
    <w:rsid w:val="001962EA"/>
    <w:rsid w:val="001964D6"/>
    <w:rsid w:val="0019777B"/>
    <w:rsid w:val="00197D52"/>
    <w:rsid w:val="001A003E"/>
    <w:rsid w:val="001A04FC"/>
    <w:rsid w:val="001A1D13"/>
    <w:rsid w:val="001A1E36"/>
    <w:rsid w:val="001A1F3C"/>
    <w:rsid w:val="001A2489"/>
    <w:rsid w:val="001A2B94"/>
    <w:rsid w:val="001A2FF3"/>
    <w:rsid w:val="001A3300"/>
    <w:rsid w:val="001A3BC4"/>
    <w:rsid w:val="001A3CB1"/>
    <w:rsid w:val="001A3D9D"/>
    <w:rsid w:val="001A4188"/>
    <w:rsid w:val="001A42AF"/>
    <w:rsid w:val="001A4B1A"/>
    <w:rsid w:val="001A4E87"/>
    <w:rsid w:val="001A5CF3"/>
    <w:rsid w:val="001A61DF"/>
    <w:rsid w:val="001A6B05"/>
    <w:rsid w:val="001A77D1"/>
    <w:rsid w:val="001A7948"/>
    <w:rsid w:val="001B01E6"/>
    <w:rsid w:val="001B22A1"/>
    <w:rsid w:val="001B2FB7"/>
    <w:rsid w:val="001B3125"/>
    <w:rsid w:val="001B32D0"/>
    <w:rsid w:val="001B3675"/>
    <w:rsid w:val="001B3814"/>
    <w:rsid w:val="001B3876"/>
    <w:rsid w:val="001B399D"/>
    <w:rsid w:val="001B3B7D"/>
    <w:rsid w:val="001B4173"/>
    <w:rsid w:val="001B41F5"/>
    <w:rsid w:val="001B47CB"/>
    <w:rsid w:val="001B4842"/>
    <w:rsid w:val="001B48BA"/>
    <w:rsid w:val="001B4936"/>
    <w:rsid w:val="001B4A2B"/>
    <w:rsid w:val="001B4C01"/>
    <w:rsid w:val="001B4D24"/>
    <w:rsid w:val="001B4D4C"/>
    <w:rsid w:val="001B5511"/>
    <w:rsid w:val="001B553E"/>
    <w:rsid w:val="001B5D11"/>
    <w:rsid w:val="001B6229"/>
    <w:rsid w:val="001B7073"/>
    <w:rsid w:val="001B7B95"/>
    <w:rsid w:val="001C11B9"/>
    <w:rsid w:val="001C2057"/>
    <w:rsid w:val="001C24B4"/>
    <w:rsid w:val="001C294B"/>
    <w:rsid w:val="001C2BAB"/>
    <w:rsid w:val="001C2FB1"/>
    <w:rsid w:val="001C3A58"/>
    <w:rsid w:val="001C3AE2"/>
    <w:rsid w:val="001C3C96"/>
    <w:rsid w:val="001C4452"/>
    <w:rsid w:val="001C464B"/>
    <w:rsid w:val="001C4B99"/>
    <w:rsid w:val="001C4E7B"/>
    <w:rsid w:val="001C53B6"/>
    <w:rsid w:val="001C593F"/>
    <w:rsid w:val="001C5D48"/>
    <w:rsid w:val="001C5E15"/>
    <w:rsid w:val="001C6ABE"/>
    <w:rsid w:val="001C7A60"/>
    <w:rsid w:val="001C7ACF"/>
    <w:rsid w:val="001D08C7"/>
    <w:rsid w:val="001D0AEC"/>
    <w:rsid w:val="001D0F67"/>
    <w:rsid w:val="001D1500"/>
    <w:rsid w:val="001D1599"/>
    <w:rsid w:val="001D188F"/>
    <w:rsid w:val="001D1A0D"/>
    <w:rsid w:val="001D1DD7"/>
    <w:rsid w:val="001D2421"/>
    <w:rsid w:val="001D366C"/>
    <w:rsid w:val="001D4043"/>
    <w:rsid w:val="001D4259"/>
    <w:rsid w:val="001D440F"/>
    <w:rsid w:val="001D45DF"/>
    <w:rsid w:val="001D4D48"/>
    <w:rsid w:val="001D4D6A"/>
    <w:rsid w:val="001D5DD4"/>
    <w:rsid w:val="001D6235"/>
    <w:rsid w:val="001D6A7D"/>
    <w:rsid w:val="001D6B96"/>
    <w:rsid w:val="001D7826"/>
    <w:rsid w:val="001D7831"/>
    <w:rsid w:val="001D79D0"/>
    <w:rsid w:val="001D79E2"/>
    <w:rsid w:val="001D7BD9"/>
    <w:rsid w:val="001E0CE0"/>
    <w:rsid w:val="001E10F6"/>
    <w:rsid w:val="001E14AA"/>
    <w:rsid w:val="001E1809"/>
    <w:rsid w:val="001E2210"/>
    <w:rsid w:val="001E283C"/>
    <w:rsid w:val="001E2F18"/>
    <w:rsid w:val="001E2F76"/>
    <w:rsid w:val="001E3295"/>
    <w:rsid w:val="001E32CB"/>
    <w:rsid w:val="001E349A"/>
    <w:rsid w:val="001E3894"/>
    <w:rsid w:val="001E3979"/>
    <w:rsid w:val="001E39F6"/>
    <w:rsid w:val="001E4331"/>
    <w:rsid w:val="001E4349"/>
    <w:rsid w:val="001E4F66"/>
    <w:rsid w:val="001E563B"/>
    <w:rsid w:val="001E579B"/>
    <w:rsid w:val="001E5831"/>
    <w:rsid w:val="001E5FBA"/>
    <w:rsid w:val="001E604E"/>
    <w:rsid w:val="001E6D80"/>
    <w:rsid w:val="001E707A"/>
    <w:rsid w:val="001F07EC"/>
    <w:rsid w:val="001F0F27"/>
    <w:rsid w:val="001F12F1"/>
    <w:rsid w:val="001F1604"/>
    <w:rsid w:val="001F184B"/>
    <w:rsid w:val="001F1A84"/>
    <w:rsid w:val="001F1B91"/>
    <w:rsid w:val="001F1E40"/>
    <w:rsid w:val="001F2162"/>
    <w:rsid w:val="001F22E3"/>
    <w:rsid w:val="001F31E1"/>
    <w:rsid w:val="001F344F"/>
    <w:rsid w:val="001F34E6"/>
    <w:rsid w:val="001F3650"/>
    <w:rsid w:val="001F369A"/>
    <w:rsid w:val="001F439D"/>
    <w:rsid w:val="001F4929"/>
    <w:rsid w:val="001F49F0"/>
    <w:rsid w:val="001F623B"/>
    <w:rsid w:val="001F6657"/>
    <w:rsid w:val="001F6D2A"/>
    <w:rsid w:val="001F74DA"/>
    <w:rsid w:val="001F7768"/>
    <w:rsid w:val="001F77E9"/>
    <w:rsid w:val="002007CA"/>
    <w:rsid w:val="002008C0"/>
    <w:rsid w:val="00200A26"/>
    <w:rsid w:val="00201055"/>
    <w:rsid w:val="00202234"/>
    <w:rsid w:val="002022F1"/>
    <w:rsid w:val="002030B6"/>
    <w:rsid w:val="00203FA3"/>
    <w:rsid w:val="0020446B"/>
    <w:rsid w:val="0020463D"/>
    <w:rsid w:val="0020466A"/>
    <w:rsid w:val="00205191"/>
    <w:rsid w:val="002059B0"/>
    <w:rsid w:val="0020601B"/>
    <w:rsid w:val="00206311"/>
    <w:rsid w:val="002065DB"/>
    <w:rsid w:val="00207B1B"/>
    <w:rsid w:val="00210A56"/>
    <w:rsid w:val="00210B38"/>
    <w:rsid w:val="00211072"/>
    <w:rsid w:val="002113AB"/>
    <w:rsid w:val="00211407"/>
    <w:rsid w:val="00211935"/>
    <w:rsid w:val="00211951"/>
    <w:rsid w:val="00211B1E"/>
    <w:rsid w:val="002123C5"/>
    <w:rsid w:val="00212D64"/>
    <w:rsid w:val="00213209"/>
    <w:rsid w:val="002139A9"/>
    <w:rsid w:val="00213FB6"/>
    <w:rsid w:val="00214041"/>
    <w:rsid w:val="002146C3"/>
    <w:rsid w:val="00215F7C"/>
    <w:rsid w:val="0021697F"/>
    <w:rsid w:val="00216B39"/>
    <w:rsid w:val="00217468"/>
    <w:rsid w:val="002175CD"/>
    <w:rsid w:val="00217A1C"/>
    <w:rsid w:val="00217AFA"/>
    <w:rsid w:val="00217F38"/>
    <w:rsid w:val="00220EB7"/>
    <w:rsid w:val="00220ED3"/>
    <w:rsid w:val="0022163F"/>
    <w:rsid w:val="00221642"/>
    <w:rsid w:val="002217E0"/>
    <w:rsid w:val="0022190B"/>
    <w:rsid w:val="00221DAA"/>
    <w:rsid w:val="00221E04"/>
    <w:rsid w:val="00221EFD"/>
    <w:rsid w:val="002221E4"/>
    <w:rsid w:val="00222485"/>
    <w:rsid w:val="002226CA"/>
    <w:rsid w:val="002229BD"/>
    <w:rsid w:val="00223032"/>
    <w:rsid w:val="00223043"/>
    <w:rsid w:val="00223227"/>
    <w:rsid w:val="00223CAF"/>
    <w:rsid w:val="002243A8"/>
    <w:rsid w:val="00224D14"/>
    <w:rsid w:val="00224EAD"/>
    <w:rsid w:val="00224F0C"/>
    <w:rsid w:val="00225183"/>
    <w:rsid w:val="002254FB"/>
    <w:rsid w:val="00225849"/>
    <w:rsid w:val="00226071"/>
    <w:rsid w:val="00226102"/>
    <w:rsid w:val="00227A54"/>
    <w:rsid w:val="002305BE"/>
    <w:rsid w:val="002306AA"/>
    <w:rsid w:val="00230A8E"/>
    <w:rsid w:val="0023113C"/>
    <w:rsid w:val="002319C5"/>
    <w:rsid w:val="00232B70"/>
    <w:rsid w:val="00232D83"/>
    <w:rsid w:val="00232F12"/>
    <w:rsid w:val="002335B6"/>
    <w:rsid w:val="00233650"/>
    <w:rsid w:val="00233750"/>
    <w:rsid w:val="00233BF9"/>
    <w:rsid w:val="00233C8B"/>
    <w:rsid w:val="002344CE"/>
    <w:rsid w:val="00234997"/>
    <w:rsid w:val="00235D2B"/>
    <w:rsid w:val="00236123"/>
    <w:rsid w:val="00236426"/>
    <w:rsid w:val="002364B1"/>
    <w:rsid w:val="00236D56"/>
    <w:rsid w:val="00237156"/>
    <w:rsid w:val="002372F2"/>
    <w:rsid w:val="0023795E"/>
    <w:rsid w:val="002379B7"/>
    <w:rsid w:val="0024010C"/>
    <w:rsid w:val="0024041F"/>
    <w:rsid w:val="00240F70"/>
    <w:rsid w:val="00241054"/>
    <w:rsid w:val="002411D3"/>
    <w:rsid w:val="00242AA6"/>
    <w:rsid w:val="00242B7D"/>
    <w:rsid w:val="00243713"/>
    <w:rsid w:val="002438E5"/>
    <w:rsid w:val="0024418D"/>
    <w:rsid w:val="00244368"/>
    <w:rsid w:val="002448FF"/>
    <w:rsid w:val="00244990"/>
    <w:rsid w:val="00244ABD"/>
    <w:rsid w:val="00244F25"/>
    <w:rsid w:val="00245A3D"/>
    <w:rsid w:val="00245C31"/>
    <w:rsid w:val="00245F73"/>
    <w:rsid w:val="00247429"/>
    <w:rsid w:val="00247452"/>
    <w:rsid w:val="002503D4"/>
    <w:rsid w:val="00250AA2"/>
    <w:rsid w:val="00250BBB"/>
    <w:rsid w:val="0025125F"/>
    <w:rsid w:val="00251467"/>
    <w:rsid w:val="00252017"/>
    <w:rsid w:val="0025203F"/>
    <w:rsid w:val="002521DD"/>
    <w:rsid w:val="002526EB"/>
    <w:rsid w:val="00252C76"/>
    <w:rsid w:val="00252D03"/>
    <w:rsid w:val="00253100"/>
    <w:rsid w:val="0025360D"/>
    <w:rsid w:val="00253DA1"/>
    <w:rsid w:val="00253F8F"/>
    <w:rsid w:val="00254ACA"/>
    <w:rsid w:val="00254AEB"/>
    <w:rsid w:val="00254C49"/>
    <w:rsid w:val="00255608"/>
    <w:rsid w:val="002566D6"/>
    <w:rsid w:val="00256B8A"/>
    <w:rsid w:val="00257128"/>
    <w:rsid w:val="002573B9"/>
    <w:rsid w:val="00257878"/>
    <w:rsid w:val="0026022D"/>
    <w:rsid w:val="00260541"/>
    <w:rsid w:val="00260DD0"/>
    <w:rsid w:val="00260ED0"/>
    <w:rsid w:val="00260F36"/>
    <w:rsid w:val="00261441"/>
    <w:rsid w:val="00261D2B"/>
    <w:rsid w:val="00262049"/>
    <w:rsid w:val="0026204C"/>
    <w:rsid w:val="00262178"/>
    <w:rsid w:val="00262749"/>
    <w:rsid w:val="00262E8B"/>
    <w:rsid w:val="00263112"/>
    <w:rsid w:val="0026427F"/>
    <w:rsid w:val="002651E6"/>
    <w:rsid w:val="0026539E"/>
    <w:rsid w:val="0026557C"/>
    <w:rsid w:val="00265645"/>
    <w:rsid w:val="00265849"/>
    <w:rsid w:val="00265B02"/>
    <w:rsid w:val="00265EB0"/>
    <w:rsid w:val="002668C1"/>
    <w:rsid w:val="00266B87"/>
    <w:rsid w:val="00267538"/>
    <w:rsid w:val="00267A1C"/>
    <w:rsid w:val="00267CB7"/>
    <w:rsid w:val="00270E9C"/>
    <w:rsid w:val="00270F45"/>
    <w:rsid w:val="00270F51"/>
    <w:rsid w:val="00272060"/>
    <w:rsid w:val="002724D0"/>
    <w:rsid w:val="0027271A"/>
    <w:rsid w:val="00272925"/>
    <w:rsid w:val="00272C29"/>
    <w:rsid w:val="00272FCE"/>
    <w:rsid w:val="00273892"/>
    <w:rsid w:val="0027394E"/>
    <w:rsid w:val="00273F7E"/>
    <w:rsid w:val="002741C7"/>
    <w:rsid w:val="0027463A"/>
    <w:rsid w:val="00275273"/>
    <w:rsid w:val="00275CA7"/>
    <w:rsid w:val="002763FA"/>
    <w:rsid w:val="0027657A"/>
    <w:rsid w:val="00276B0C"/>
    <w:rsid w:val="00277014"/>
    <w:rsid w:val="002772A0"/>
    <w:rsid w:val="00280230"/>
    <w:rsid w:val="002805CF"/>
    <w:rsid w:val="00280684"/>
    <w:rsid w:val="00280777"/>
    <w:rsid w:val="002819DD"/>
    <w:rsid w:val="00281AC4"/>
    <w:rsid w:val="00281F6B"/>
    <w:rsid w:val="0028208F"/>
    <w:rsid w:val="0028242C"/>
    <w:rsid w:val="00282AD0"/>
    <w:rsid w:val="0028366C"/>
    <w:rsid w:val="0028382B"/>
    <w:rsid w:val="002839AC"/>
    <w:rsid w:val="00283C63"/>
    <w:rsid w:val="002846E4"/>
    <w:rsid w:val="00284920"/>
    <w:rsid w:val="00284ADA"/>
    <w:rsid w:val="00285626"/>
    <w:rsid w:val="00285C7D"/>
    <w:rsid w:val="002860B6"/>
    <w:rsid w:val="00286327"/>
    <w:rsid w:val="00286827"/>
    <w:rsid w:val="00286A29"/>
    <w:rsid w:val="00286C61"/>
    <w:rsid w:val="002871B7"/>
    <w:rsid w:val="0028758B"/>
    <w:rsid w:val="002902DA"/>
    <w:rsid w:val="002909CC"/>
    <w:rsid w:val="00290DE8"/>
    <w:rsid w:val="002914D4"/>
    <w:rsid w:val="00291D64"/>
    <w:rsid w:val="00292471"/>
    <w:rsid w:val="002929DE"/>
    <w:rsid w:val="00293077"/>
    <w:rsid w:val="0029378C"/>
    <w:rsid w:val="0029381C"/>
    <w:rsid w:val="002942BB"/>
    <w:rsid w:val="00294882"/>
    <w:rsid w:val="00294A17"/>
    <w:rsid w:val="00295E20"/>
    <w:rsid w:val="0029682D"/>
    <w:rsid w:val="002969AE"/>
    <w:rsid w:val="00296E3F"/>
    <w:rsid w:val="00296EBB"/>
    <w:rsid w:val="00296F43"/>
    <w:rsid w:val="00296F95"/>
    <w:rsid w:val="00296F97"/>
    <w:rsid w:val="002972C5"/>
    <w:rsid w:val="00297337"/>
    <w:rsid w:val="002973B7"/>
    <w:rsid w:val="0029781D"/>
    <w:rsid w:val="00297B7F"/>
    <w:rsid w:val="002A0602"/>
    <w:rsid w:val="002A0700"/>
    <w:rsid w:val="002A0757"/>
    <w:rsid w:val="002A08B1"/>
    <w:rsid w:val="002A0E0D"/>
    <w:rsid w:val="002A0EC8"/>
    <w:rsid w:val="002A1808"/>
    <w:rsid w:val="002A193C"/>
    <w:rsid w:val="002A1E8E"/>
    <w:rsid w:val="002A2583"/>
    <w:rsid w:val="002A2BE0"/>
    <w:rsid w:val="002A3804"/>
    <w:rsid w:val="002A3C9B"/>
    <w:rsid w:val="002A4131"/>
    <w:rsid w:val="002A46F7"/>
    <w:rsid w:val="002A4EAD"/>
    <w:rsid w:val="002A5B81"/>
    <w:rsid w:val="002A5DA1"/>
    <w:rsid w:val="002A6044"/>
    <w:rsid w:val="002A6707"/>
    <w:rsid w:val="002A6EA5"/>
    <w:rsid w:val="002A798C"/>
    <w:rsid w:val="002A798D"/>
    <w:rsid w:val="002A7EA8"/>
    <w:rsid w:val="002B0591"/>
    <w:rsid w:val="002B0E28"/>
    <w:rsid w:val="002B1891"/>
    <w:rsid w:val="002B1C75"/>
    <w:rsid w:val="002B1D76"/>
    <w:rsid w:val="002B1DFC"/>
    <w:rsid w:val="002B254E"/>
    <w:rsid w:val="002B2B8B"/>
    <w:rsid w:val="002B358C"/>
    <w:rsid w:val="002B35EF"/>
    <w:rsid w:val="002B3E63"/>
    <w:rsid w:val="002B4523"/>
    <w:rsid w:val="002B475A"/>
    <w:rsid w:val="002B4FAA"/>
    <w:rsid w:val="002B50DF"/>
    <w:rsid w:val="002B5888"/>
    <w:rsid w:val="002B63AC"/>
    <w:rsid w:val="002B668E"/>
    <w:rsid w:val="002B70EE"/>
    <w:rsid w:val="002B782A"/>
    <w:rsid w:val="002B7CCE"/>
    <w:rsid w:val="002C0125"/>
    <w:rsid w:val="002C01E0"/>
    <w:rsid w:val="002C043C"/>
    <w:rsid w:val="002C0832"/>
    <w:rsid w:val="002C0996"/>
    <w:rsid w:val="002C0C89"/>
    <w:rsid w:val="002C0FD0"/>
    <w:rsid w:val="002C128D"/>
    <w:rsid w:val="002C13D4"/>
    <w:rsid w:val="002C1635"/>
    <w:rsid w:val="002C1677"/>
    <w:rsid w:val="002C19FC"/>
    <w:rsid w:val="002C1D0F"/>
    <w:rsid w:val="002C1FA2"/>
    <w:rsid w:val="002C2991"/>
    <w:rsid w:val="002C2F15"/>
    <w:rsid w:val="002C2F76"/>
    <w:rsid w:val="002C3149"/>
    <w:rsid w:val="002C31C1"/>
    <w:rsid w:val="002C3535"/>
    <w:rsid w:val="002C3AF1"/>
    <w:rsid w:val="002C4E20"/>
    <w:rsid w:val="002C54D8"/>
    <w:rsid w:val="002C5C02"/>
    <w:rsid w:val="002C5C2B"/>
    <w:rsid w:val="002C5E1E"/>
    <w:rsid w:val="002C5F0C"/>
    <w:rsid w:val="002C60D3"/>
    <w:rsid w:val="002C61F3"/>
    <w:rsid w:val="002C62AF"/>
    <w:rsid w:val="002C67FE"/>
    <w:rsid w:val="002C726F"/>
    <w:rsid w:val="002C74CF"/>
    <w:rsid w:val="002C7AA6"/>
    <w:rsid w:val="002C7D4C"/>
    <w:rsid w:val="002D062C"/>
    <w:rsid w:val="002D15FD"/>
    <w:rsid w:val="002D160D"/>
    <w:rsid w:val="002D17B0"/>
    <w:rsid w:val="002D19A9"/>
    <w:rsid w:val="002D1BDA"/>
    <w:rsid w:val="002D1E77"/>
    <w:rsid w:val="002D1FC5"/>
    <w:rsid w:val="002D2645"/>
    <w:rsid w:val="002D2C6A"/>
    <w:rsid w:val="002D2C9C"/>
    <w:rsid w:val="002D3FD4"/>
    <w:rsid w:val="002D408C"/>
    <w:rsid w:val="002D46F3"/>
    <w:rsid w:val="002D48FC"/>
    <w:rsid w:val="002D50E4"/>
    <w:rsid w:val="002D51C2"/>
    <w:rsid w:val="002D5540"/>
    <w:rsid w:val="002D571E"/>
    <w:rsid w:val="002D5AED"/>
    <w:rsid w:val="002D5D28"/>
    <w:rsid w:val="002D633C"/>
    <w:rsid w:val="002D69F8"/>
    <w:rsid w:val="002D6F43"/>
    <w:rsid w:val="002D7280"/>
    <w:rsid w:val="002D7726"/>
    <w:rsid w:val="002D7B72"/>
    <w:rsid w:val="002D7D33"/>
    <w:rsid w:val="002E0647"/>
    <w:rsid w:val="002E0754"/>
    <w:rsid w:val="002E079F"/>
    <w:rsid w:val="002E0906"/>
    <w:rsid w:val="002E0D3A"/>
    <w:rsid w:val="002E101E"/>
    <w:rsid w:val="002E12E8"/>
    <w:rsid w:val="002E1847"/>
    <w:rsid w:val="002E2137"/>
    <w:rsid w:val="002E2543"/>
    <w:rsid w:val="002E2F93"/>
    <w:rsid w:val="002E32FD"/>
    <w:rsid w:val="002E372D"/>
    <w:rsid w:val="002E3EE3"/>
    <w:rsid w:val="002E3EF2"/>
    <w:rsid w:val="002E40BB"/>
    <w:rsid w:val="002E465B"/>
    <w:rsid w:val="002E4F5E"/>
    <w:rsid w:val="002E5356"/>
    <w:rsid w:val="002E57F8"/>
    <w:rsid w:val="002E5924"/>
    <w:rsid w:val="002E5D75"/>
    <w:rsid w:val="002E66BB"/>
    <w:rsid w:val="002E75DB"/>
    <w:rsid w:val="002E76CA"/>
    <w:rsid w:val="002E770D"/>
    <w:rsid w:val="002E7A54"/>
    <w:rsid w:val="002E7C53"/>
    <w:rsid w:val="002E7F3E"/>
    <w:rsid w:val="002F04B9"/>
    <w:rsid w:val="002F0826"/>
    <w:rsid w:val="002F0D0B"/>
    <w:rsid w:val="002F0D27"/>
    <w:rsid w:val="002F0E9F"/>
    <w:rsid w:val="002F13A2"/>
    <w:rsid w:val="002F243D"/>
    <w:rsid w:val="002F30FC"/>
    <w:rsid w:val="002F3830"/>
    <w:rsid w:val="002F3B7A"/>
    <w:rsid w:val="002F47CD"/>
    <w:rsid w:val="002F4E70"/>
    <w:rsid w:val="002F4FA1"/>
    <w:rsid w:val="002F50F8"/>
    <w:rsid w:val="002F59A3"/>
    <w:rsid w:val="002F6CEE"/>
    <w:rsid w:val="002F77D5"/>
    <w:rsid w:val="002F7A5A"/>
    <w:rsid w:val="003005E8"/>
    <w:rsid w:val="00300F1E"/>
    <w:rsid w:val="00301364"/>
    <w:rsid w:val="00301E79"/>
    <w:rsid w:val="003028ED"/>
    <w:rsid w:val="00302C5B"/>
    <w:rsid w:val="00302C6D"/>
    <w:rsid w:val="00303263"/>
    <w:rsid w:val="0030382F"/>
    <w:rsid w:val="003039DF"/>
    <w:rsid w:val="00303A42"/>
    <w:rsid w:val="00303B0B"/>
    <w:rsid w:val="00303F14"/>
    <w:rsid w:val="003042E0"/>
    <w:rsid w:val="00305240"/>
    <w:rsid w:val="0030566B"/>
    <w:rsid w:val="00306135"/>
    <w:rsid w:val="00306533"/>
    <w:rsid w:val="0030669D"/>
    <w:rsid w:val="00306A32"/>
    <w:rsid w:val="00307AF9"/>
    <w:rsid w:val="00307BCD"/>
    <w:rsid w:val="00310E82"/>
    <w:rsid w:val="003114C3"/>
    <w:rsid w:val="003115EE"/>
    <w:rsid w:val="003119FC"/>
    <w:rsid w:val="003121EF"/>
    <w:rsid w:val="00312449"/>
    <w:rsid w:val="00312603"/>
    <w:rsid w:val="00312C31"/>
    <w:rsid w:val="00312C87"/>
    <w:rsid w:val="00312EAA"/>
    <w:rsid w:val="00313A5B"/>
    <w:rsid w:val="00313C33"/>
    <w:rsid w:val="003140CA"/>
    <w:rsid w:val="003143B3"/>
    <w:rsid w:val="00314566"/>
    <w:rsid w:val="0031467F"/>
    <w:rsid w:val="00314763"/>
    <w:rsid w:val="00314F14"/>
    <w:rsid w:val="00315171"/>
    <w:rsid w:val="0031546A"/>
    <w:rsid w:val="00315687"/>
    <w:rsid w:val="0031592C"/>
    <w:rsid w:val="003161FA"/>
    <w:rsid w:val="00316764"/>
    <w:rsid w:val="0031691C"/>
    <w:rsid w:val="00316A82"/>
    <w:rsid w:val="00316F29"/>
    <w:rsid w:val="003176C2"/>
    <w:rsid w:val="003179FF"/>
    <w:rsid w:val="00320750"/>
    <w:rsid w:val="00320B59"/>
    <w:rsid w:val="00320D33"/>
    <w:rsid w:val="0032188A"/>
    <w:rsid w:val="00321D6E"/>
    <w:rsid w:val="003224E4"/>
    <w:rsid w:val="00322B90"/>
    <w:rsid w:val="00322D88"/>
    <w:rsid w:val="00322EA1"/>
    <w:rsid w:val="00322ED4"/>
    <w:rsid w:val="0032331B"/>
    <w:rsid w:val="003233F4"/>
    <w:rsid w:val="00323D91"/>
    <w:rsid w:val="00324099"/>
    <w:rsid w:val="003244A2"/>
    <w:rsid w:val="00324F48"/>
    <w:rsid w:val="00324FD5"/>
    <w:rsid w:val="00325472"/>
    <w:rsid w:val="00325733"/>
    <w:rsid w:val="00325BA6"/>
    <w:rsid w:val="00325E4D"/>
    <w:rsid w:val="003262F1"/>
    <w:rsid w:val="0032633D"/>
    <w:rsid w:val="003267D6"/>
    <w:rsid w:val="00326901"/>
    <w:rsid w:val="00326921"/>
    <w:rsid w:val="00326BE1"/>
    <w:rsid w:val="00327116"/>
    <w:rsid w:val="003277FC"/>
    <w:rsid w:val="00327B5A"/>
    <w:rsid w:val="00327D7F"/>
    <w:rsid w:val="0033071D"/>
    <w:rsid w:val="0033088B"/>
    <w:rsid w:val="00330F2D"/>
    <w:rsid w:val="003321E8"/>
    <w:rsid w:val="00332527"/>
    <w:rsid w:val="00332A53"/>
    <w:rsid w:val="00332B9F"/>
    <w:rsid w:val="00333054"/>
    <w:rsid w:val="00333143"/>
    <w:rsid w:val="00333400"/>
    <w:rsid w:val="0033343D"/>
    <w:rsid w:val="00333735"/>
    <w:rsid w:val="00333766"/>
    <w:rsid w:val="003338EF"/>
    <w:rsid w:val="00333C58"/>
    <w:rsid w:val="003340EB"/>
    <w:rsid w:val="0033412A"/>
    <w:rsid w:val="0033480F"/>
    <w:rsid w:val="00334EE9"/>
    <w:rsid w:val="00335A19"/>
    <w:rsid w:val="003365D1"/>
    <w:rsid w:val="0033680B"/>
    <w:rsid w:val="0033697B"/>
    <w:rsid w:val="00337159"/>
    <w:rsid w:val="00340219"/>
    <w:rsid w:val="00340FAB"/>
    <w:rsid w:val="00340FFE"/>
    <w:rsid w:val="0034143D"/>
    <w:rsid w:val="0034180B"/>
    <w:rsid w:val="00341FD2"/>
    <w:rsid w:val="003427C7"/>
    <w:rsid w:val="0034298C"/>
    <w:rsid w:val="00342C9B"/>
    <w:rsid w:val="00342E77"/>
    <w:rsid w:val="003435C6"/>
    <w:rsid w:val="003438C4"/>
    <w:rsid w:val="00343AB0"/>
    <w:rsid w:val="00343C08"/>
    <w:rsid w:val="00343CB3"/>
    <w:rsid w:val="00344A2D"/>
    <w:rsid w:val="00344C60"/>
    <w:rsid w:val="00344E94"/>
    <w:rsid w:val="003450F4"/>
    <w:rsid w:val="003453CE"/>
    <w:rsid w:val="0034624F"/>
    <w:rsid w:val="003462C4"/>
    <w:rsid w:val="00346AC4"/>
    <w:rsid w:val="00346B80"/>
    <w:rsid w:val="00346DA9"/>
    <w:rsid w:val="00347001"/>
    <w:rsid w:val="003473F6"/>
    <w:rsid w:val="003475E2"/>
    <w:rsid w:val="00347E93"/>
    <w:rsid w:val="00350180"/>
    <w:rsid w:val="0035087B"/>
    <w:rsid w:val="00350C4E"/>
    <w:rsid w:val="00350F2C"/>
    <w:rsid w:val="00350F8E"/>
    <w:rsid w:val="0035197F"/>
    <w:rsid w:val="00352539"/>
    <w:rsid w:val="00352945"/>
    <w:rsid w:val="00352E47"/>
    <w:rsid w:val="00352F93"/>
    <w:rsid w:val="00352FED"/>
    <w:rsid w:val="003530DE"/>
    <w:rsid w:val="0035321B"/>
    <w:rsid w:val="003536DD"/>
    <w:rsid w:val="003537F9"/>
    <w:rsid w:val="00353924"/>
    <w:rsid w:val="00353CD0"/>
    <w:rsid w:val="00353E7A"/>
    <w:rsid w:val="00353F07"/>
    <w:rsid w:val="003545AF"/>
    <w:rsid w:val="00354616"/>
    <w:rsid w:val="0035492B"/>
    <w:rsid w:val="00354937"/>
    <w:rsid w:val="00354D17"/>
    <w:rsid w:val="00355765"/>
    <w:rsid w:val="003558DD"/>
    <w:rsid w:val="00355E0B"/>
    <w:rsid w:val="0035621C"/>
    <w:rsid w:val="00357274"/>
    <w:rsid w:val="00357463"/>
    <w:rsid w:val="0036064F"/>
    <w:rsid w:val="00360AC3"/>
    <w:rsid w:val="00360AED"/>
    <w:rsid w:val="00360F29"/>
    <w:rsid w:val="0036100E"/>
    <w:rsid w:val="00361B1D"/>
    <w:rsid w:val="00363493"/>
    <w:rsid w:val="0036360C"/>
    <w:rsid w:val="00363D07"/>
    <w:rsid w:val="003642C6"/>
    <w:rsid w:val="00364C12"/>
    <w:rsid w:val="003652C8"/>
    <w:rsid w:val="0036536E"/>
    <w:rsid w:val="003660D7"/>
    <w:rsid w:val="00366531"/>
    <w:rsid w:val="003669AA"/>
    <w:rsid w:val="00366B84"/>
    <w:rsid w:val="00366FF5"/>
    <w:rsid w:val="00367692"/>
    <w:rsid w:val="003679BD"/>
    <w:rsid w:val="00367CF2"/>
    <w:rsid w:val="00367EA5"/>
    <w:rsid w:val="00370626"/>
    <w:rsid w:val="0037065F"/>
    <w:rsid w:val="003709F0"/>
    <w:rsid w:val="00370CCE"/>
    <w:rsid w:val="00371348"/>
    <w:rsid w:val="003713D3"/>
    <w:rsid w:val="003718B9"/>
    <w:rsid w:val="003722D7"/>
    <w:rsid w:val="003730C9"/>
    <w:rsid w:val="0037327F"/>
    <w:rsid w:val="00373D3B"/>
    <w:rsid w:val="00373FC3"/>
    <w:rsid w:val="003740FB"/>
    <w:rsid w:val="00374455"/>
    <w:rsid w:val="00374E82"/>
    <w:rsid w:val="00374EF2"/>
    <w:rsid w:val="0037561E"/>
    <w:rsid w:val="003767D1"/>
    <w:rsid w:val="00376CBA"/>
    <w:rsid w:val="003804F5"/>
    <w:rsid w:val="0038052B"/>
    <w:rsid w:val="00380659"/>
    <w:rsid w:val="0038124D"/>
    <w:rsid w:val="003820ED"/>
    <w:rsid w:val="00382563"/>
    <w:rsid w:val="00382691"/>
    <w:rsid w:val="0038283A"/>
    <w:rsid w:val="00382AA0"/>
    <w:rsid w:val="00383906"/>
    <w:rsid w:val="00383F2B"/>
    <w:rsid w:val="0038472D"/>
    <w:rsid w:val="003855B0"/>
    <w:rsid w:val="0038598F"/>
    <w:rsid w:val="00385B9A"/>
    <w:rsid w:val="00386142"/>
    <w:rsid w:val="00386889"/>
    <w:rsid w:val="00386DB9"/>
    <w:rsid w:val="00386F04"/>
    <w:rsid w:val="00386F5C"/>
    <w:rsid w:val="003875CB"/>
    <w:rsid w:val="003876F7"/>
    <w:rsid w:val="00387C27"/>
    <w:rsid w:val="00390281"/>
    <w:rsid w:val="003905D6"/>
    <w:rsid w:val="00390A1B"/>
    <w:rsid w:val="00390D32"/>
    <w:rsid w:val="00391874"/>
    <w:rsid w:val="00391921"/>
    <w:rsid w:val="003924DD"/>
    <w:rsid w:val="00393374"/>
    <w:rsid w:val="003935F7"/>
    <w:rsid w:val="003937E3"/>
    <w:rsid w:val="00394B32"/>
    <w:rsid w:val="00394F2A"/>
    <w:rsid w:val="00395154"/>
    <w:rsid w:val="00396430"/>
    <w:rsid w:val="00396A26"/>
    <w:rsid w:val="00396E95"/>
    <w:rsid w:val="00396F55"/>
    <w:rsid w:val="00397012"/>
    <w:rsid w:val="003972FD"/>
    <w:rsid w:val="00397F1B"/>
    <w:rsid w:val="003A0186"/>
    <w:rsid w:val="003A0692"/>
    <w:rsid w:val="003A0ADD"/>
    <w:rsid w:val="003A1192"/>
    <w:rsid w:val="003A1428"/>
    <w:rsid w:val="003A1B9A"/>
    <w:rsid w:val="003A1D26"/>
    <w:rsid w:val="003A28F8"/>
    <w:rsid w:val="003A2ACF"/>
    <w:rsid w:val="003A2CE4"/>
    <w:rsid w:val="003A37FB"/>
    <w:rsid w:val="003A3925"/>
    <w:rsid w:val="003A479F"/>
    <w:rsid w:val="003A64AB"/>
    <w:rsid w:val="003A65F8"/>
    <w:rsid w:val="003A6613"/>
    <w:rsid w:val="003A6A21"/>
    <w:rsid w:val="003A7362"/>
    <w:rsid w:val="003A760B"/>
    <w:rsid w:val="003A7D36"/>
    <w:rsid w:val="003B003F"/>
    <w:rsid w:val="003B0460"/>
    <w:rsid w:val="003B0669"/>
    <w:rsid w:val="003B09C4"/>
    <w:rsid w:val="003B1010"/>
    <w:rsid w:val="003B1C8B"/>
    <w:rsid w:val="003B220D"/>
    <w:rsid w:val="003B30FE"/>
    <w:rsid w:val="003B3B30"/>
    <w:rsid w:val="003B3D55"/>
    <w:rsid w:val="003B46E4"/>
    <w:rsid w:val="003B52EB"/>
    <w:rsid w:val="003B5C64"/>
    <w:rsid w:val="003B5F05"/>
    <w:rsid w:val="003B6065"/>
    <w:rsid w:val="003B62A0"/>
    <w:rsid w:val="003B68B4"/>
    <w:rsid w:val="003B7268"/>
    <w:rsid w:val="003B76E0"/>
    <w:rsid w:val="003B7935"/>
    <w:rsid w:val="003B7D6B"/>
    <w:rsid w:val="003C0186"/>
    <w:rsid w:val="003C044E"/>
    <w:rsid w:val="003C0468"/>
    <w:rsid w:val="003C0473"/>
    <w:rsid w:val="003C0581"/>
    <w:rsid w:val="003C074E"/>
    <w:rsid w:val="003C0CD5"/>
    <w:rsid w:val="003C1152"/>
    <w:rsid w:val="003C15F3"/>
    <w:rsid w:val="003C18A5"/>
    <w:rsid w:val="003C1B73"/>
    <w:rsid w:val="003C1BC7"/>
    <w:rsid w:val="003C29FE"/>
    <w:rsid w:val="003C3695"/>
    <w:rsid w:val="003C4A40"/>
    <w:rsid w:val="003C5444"/>
    <w:rsid w:val="003C563E"/>
    <w:rsid w:val="003C61D1"/>
    <w:rsid w:val="003C6254"/>
    <w:rsid w:val="003C6604"/>
    <w:rsid w:val="003C76D9"/>
    <w:rsid w:val="003C7747"/>
    <w:rsid w:val="003D0291"/>
    <w:rsid w:val="003D0720"/>
    <w:rsid w:val="003D0CA6"/>
    <w:rsid w:val="003D0EFB"/>
    <w:rsid w:val="003D11A0"/>
    <w:rsid w:val="003D151A"/>
    <w:rsid w:val="003D213A"/>
    <w:rsid w:val="003D2DEC"/>
    <w:rsid w:val="003D2F95"/>
    <w:rsid w:val="003D32D1"/>
    <w:rsid w:val="003D3AA3"/>
    <w:rsid w:val="003D3C23"/>
    <w:rsid w:val="003D3E67"/>
    <w:rsid w:val="003D4136"/>
    <w:rsid w:val="003D4565"/>
    <w:rsid w:val="003D4632"/>
    <w:rsid w:val="003D4930"/>
    <w:rsid w:val="003D499A"/>
    <w:rsid w:val="003D4DA4"/>
    <w:rsid w:val="003D52DA"/>
    <w:rsid w:val="003D5CA3"/>
    <w:rsid w:val="003D5EC3"/>
    <w:rsid w:val="003D5F2B"/>
    <w:rsid w:val="003D618D"/>
    <w:rsid w:val="003D6450"/>
    <w:rsid w:val="003D7443"/>
    <w:rsid w:val="003E0724"/>
    <w:rsid w:val="003E08E1"/>
    <w:rsid w:val="003E1320"/>
    <w:rsid w:val="003E1BA3"/>
    <w:rsid w:val="003E1F9D"/>
    <w:rsid w:val="003E25BF"/>
    <w:rsid w:val="003E26F1"/>
    <w:rsid w:val="003E2F31"/>
    <w:rsid w:val="003E2F55"/>
    <w:rsid w:val="003E39D1"/>
    <w:rsid w:val="003E3B56"/>
    <w:rsid w:val="003E3EED"/>
    <w:rsid w:val="003E4588"/>
    <w:rsid w:val="003E4B5A"/>
    <w:rsid w:val="003E4CB5"/>
    <w:rsid w:val="003E585D"/>
    <w:rsid w:val="003E59BC"/>
    <w:rsid w:val="003E5D98"/>
    <w:rsid w:val="003E6119"/>
    <w:rsid w:val="003E6182"/>
    <w:rsid w:val="003E627E"/>
    <w:rsid w:val="003E68F1"/>
    <w:rsid w:val="003E6A20"/>
    <w:rsid w:val="003E7261"/>
    <w:rsid w:val="003E72F1"/>
    <w:rsid w:val="003E79E6"/>
    <w:rsid w:val="003F00AD"/>
    <w:rsid w:val="003F0297"/>
    <w:rsid w:val="003F0D66"/>
    <w:rsid w:val="003F1CC3"/>
    <w:rsid w:val="003F2A53"/>
    <w:rsid w:val="003F2B1E"/>
    <w:rsid w:val="003F2BD0"/>
    <w:rsid w:val="003F33FE"/>
    <w:rsid w:val="003F3A6D"/>
    <w:rsid w:val="003F4161"/>
    <w:rsid w:val="003F4344"/>
    <w:rsid w:val="003F4A2B"/>
    <w:rsid w:val="003F69F2"/>
    <w:rsid w:val="003F6DDC"/>
    <w:rsid w:val="003F7073"/>
    <w:rsid w:val="003F7125"/>
    <w:rsid w:val="003F73A5"/>
    <w:rsid w:val="003F7554"/>
    <w:rsid w:val="004001B5"/>
    <w:rsid w:val="0040051A"/>
    <w:rsid w:val="004006BB"/>
    <w:rsid w:val="00400861"/>
    <w:rsid w:val="0040101D"/>
    <w:rsid w:val="004018FE"/>
    <w:rsid w:val="004030B3"/>
    <w:rsid w:val="00403146"/>
    <w:rsid w:val="00403BE8"/>
    <w:rsid w:val="004040EC"/>
    <w:rsid w:val="0040458E"/>
    <w:rsid w:val="00404797"/>
    <w:rsid w:val="004049C3"/>
    <w:rsid w:val="00404F80"/>
    <w:rsid w:val="004053D5"/>
    <w:rsid w:val="00405914"/>
    <w:rsid w:val="0040688B"/>
    <w:rsid w:val="00407935"/>
    <w:rsid w:val="00407BB6"/>
    <w:rsid w:val="00407E26"/>
    <w:rsid w:val="00407E9F"/>
    <w:rsid w:val="004103E7"/>
    <w:rsid w:val="00410F0C"/>
    <w:rsid w:val="00411DE5"/>
    <w:rsid w:val="00411EDD"/>
    <w:rsid w:val="0041235C"/>
    <w:rsid w:val="004131A5"/>
    <w:rsid w:val="00413505"/>
    <w:rsid w:val="00413721"/>
    <w:rsid w:val="00413A35"/>
    <w:rsid w:val="00413A82"/>
    <w:rsid w:val="00414D1E"/>
    <w:rsid w:val="00414F14"/>
    <w:rsid w:val="0041565B"/>
    <w:rsid w:val="00415A1B"/>
    <w:rsid w:val="00415B78"/>
    <w:rsid w:val="0041668C"/>
    <w:rsid w:val="00416815"/>
    <w:rsid w:val="00416939"/>
    <w:rsid w:val="00416EDF"/>
    <w:rsid w:val="004177E7"/>
    <w:rsid w:val="00417BB5"/>
    <w:rsid w:val="00420352"/>
    <w:rsid w:val="0042057D"/>
    <w:rsid w:val="0042073A"/>
    <w:rsid w:val="00420B8A"/>
    <w:rsid w:val="00420EF2"/>
    <w:rsid w:val="00421426"/>
    <w:rsid w:val="00422190"/>
    <w:rsid w:val="004224C1"/>
    <w:rsid w:val="00422B31"/>
    <w:rsid w:val="00423313"/>
    <w:rsid w:val="00423647"/>
    <w:rsid w:val="00423819"/>
    <w:rsid w:val="00424326"/>
    <w:rsid w:val="004243DB"/>
    <w:rsid w:val="00425249"/>
    <w:rsid w:val="00425681"/>
    <w:rsid w:val="0042593E"/>
    <w:rsid w:val="004261EF"/>
    <w:rsid w:val="004269C1"/>
    <w:rsid w:val="00427568"/>
    <w:rsid w:val="00427D0F"/>
    <w:rsid w:val="00427DA6"/>
    <w:rsid w:val="00430283"/>
    <w:rsid w:val="004302D8"/>
    <w:rsid w:val="004302EE"/>
    <w:rsid w:val="00430313"/>
    <w:rsid w:val="004316B8"/>
    <w:rsid w:val="00431836"/>
    <w:rsid w:val="00431997"/>
    <w:rsid w:val="004319B4"/>
    <w:rsid w:val="00431EE7"/>
    <w:rsid w:val="00432A1F"/>
    <w:rsid w:val="00432B5A"/>
    <w:rsid w:val="00433112"/>
    <w:rsid w:val="00433841"/>
    <w:rsid w:val="00433C4E"/>
    <w:rsid w:val="00434137"/>
    <w:rsid w:val="0043415E"/>
    <w:rsid w:val="004341A0"/>
    <w:rsid w:val="0043443E"/>
    <w:rsid w:val="004345B4"/>
    <w:rsid w:val="004347F8"/>
    <w:rsid w:val="00434CB1"/>
    <w:rsid w:val="00434FC3"/>
    <w:rsid w:val="00435039"/>
    <w:rsid w:val="004354E0"/>
    <w:rsid w:val="004355FA"/>
    <w:rsid w:val="00435739"/>
    <w:rsid w:val="00435E34"/>
    <w:rsid w:val="00435E99"/>
    <w:rsid w:val="00436353"/>
    <w:rsid w:val="00436CC3"/>
    <w:rsid w:val="0043749D"/>
    <w:rsid w:val="004407E5"/>
    <w:rsid w:val="00441384"/>
    <w:rsid w:val="00441468"/>
    <w:rsid w:val="00441714"/>
    <w:rsid w:val="00441788"/>
    <w:rsid w:val="004417F5"/>
    <w:rsid w:val="00441942"/>
    <w:rsid w:val="004419AB"/>
    <w:rsid w:val="00441F4F"/>
    <w:rsid w:val="0044261B"/>
    <w:rsid w:val="00442A78"/>
    <w:rsid w:val="0044305D"/>
    <w:rsid w:val="00443469"/>
    <w:rsid w:val="00443FE8"/>
    <w:rsid w:val="0044458E"/>
    <w:rsid w:val="0044480D"/>
    <w:rsid w:val="00444EE0"/>
    <w:rsid w:val="00445A8A"/>
    <w:rsid w:val="00446121"/>
    <w:rsid w:val="00446CCA"/>
    <w:rsid w:val="00446DDF"/>
    <w:rsid w:val="004475CC"/>
    <w:rsid w:val="004477FB"/>
    <w:rsid w:val="00447B55"/>
    <w:rsid w:val="00450634"/>
    <w:rsid w:val="00450B69"/>
    <w:rsid w:val="00450FAC"/>
    <w:rsid w:val="00450FCA"/>
    <w:rsid w:val="004514E6"/>
    <w:rsid w:val="004535A2"/>
    <w:rsid w:val="00453C20"/>
    <w:rsid w:val="00454482"/>
    <w:rsid w:val="00454A44"/>
    <w:rsid w:val="00454A9B"/>
    <w:rsid w:val="00454D4F"/>
    <w:rsid w:val="00454DE2"/>
    <w:rsid w:val="004553A5"/>
    <w:rsid w:val="004557AA"/>
    <w:rsid w:val="004558E6"/>
    <w:rsid w:val="00455A00"/>
    <w:rsid w:val="00455B2B"/>
    <w:rsid w:val="00455DB9"/>
    <w:rsid w:val="00455E3E"/>
    <w:rsid w:val="00455FC7"/>
    <w:rsid w:val="00456452"/>
    <w:rsid w:val="00456755"/>
    <w:rsid w:val="00456F72"/>
    <w:rsid w:val="00457034"/>
    <w:rsid w:val="004571A5"/>
    <w:rsid w:val="00457204"/>
    <w:rsid w:val="004578E4"/>
    <w:rsid w:val="00457E73"/>
    <w:rsid w:val="00457EA6"/>
    <w:rsid w:val="004604AA"/>
    <w:rsid w:val="004606D6"/>
    <w:rsid w:val="004611C9"/>
    <w:rsid w:val="00461225"/>
    <w:rsid w:val="0046129D"/>
    <w:rsid w:val="00461968"/>
    <w:rsid w:val="00461BC1"/>
    <w:rsid w:val="00461DB8"/>
    <w:rsid w:val="004623B6"/>
    <w:rsid w:val="004627B5"/>
    <w:rsid w:val="00462B06"/>
    <w:rsid w:val="00462B08"/>
    <w:rsid w:val="00462F6A"/>
    <w:rsid w:val="00463718"/>
    <w:rsid w:val="00463AC9"/>
    <w:rsid w:val="004643BB"/>
    <w:rsid w:val="0046446E"/>
    <w:rsid w:val="0046457E"/>
    <w:rsid w:val="00465492"/>
    <w:rsid w:val="00466355"/>
    <w:rsid w:val="00466E02"/>
    <w:rsid w:val="00467B4E"/>
    <w:rsid w:val="00467B6B"/>
    <w:rsid w:val="00467CC3"/>
    <w:rsid w:val="004704EF"/>
    <w:rsid w:val="00470583"/>
    <w:rsid w:val="0047108B"/>
    <w:rsid w:val="0047145D"/>
    <w:rsid w:val="004719A9"/>
    <w:rsid w:val="00471A0D"/>
    <w:rsid w:val="00472320"/>
    <w:rsid w:val="00472717"/>
    <w:rsid w:val="00472C78"/>
    <w:rsid w:val="00472D46"/>
    <w:rsid w:val="00472F2D"/>
    <w:rsid w:val="0047311A"/>
    <w:rsid w:val="0047328B"/>
    <w:rsid w:val="004740FD"/>
    <w:rsid w:val="00474A57"/>
    <w:rsid w:val="00474CA7"/>
    <w:rsid w:val="00474DE8"/>
    <w:rsid w:val="00475D37"/>
    <w:rsid w:val="004764AC"/>
    <w:rsid w:val="004766B2"/>
    <w:rsid w:val="004767D7"/>
    <w:rsid w:val="004767F2"/>
    <w:rsid w:val="00476E63"/>
    <w:rsid w:val="00477160"/>
    <w:rsid w:val="004779FB"/>
    <w:rsid w:val="00477FD2"/>
    <w:rsid w:val="004807BF"/>
    <w:rsid w:val="004808C6"/>
    <w:rsid w:val="00480980"/>
    <w:rsid w:val="0048142E"/>
    <w:rsid w:val="00481572"/>
    <w:rsid w:val="00481D76"/>
    <w:rsid w:val="0048274E"/>
    <w:rsid w:val="004827BB"/>
    <w:rsid w:val="00482A4A"/>
    <w:rsid w:val="00482A4F"/>
    <w:rsid w:val="00482ABE"/>
    <w:rsid w:val="00482AEF"/>
    <w:rsid w:val="004834CC"/>
    <w:rsid w:val="00483570"/>
    <w:rsid w:val="00483E37"/>
    <w:rsid w:val="00483ED7"/>
    <w:rsid w:val="00483FD0"/>
    <w:rsid w:val="00484219"/>
    <w:rsid w:val="0048441B"/>
    <w:rsid w:val="00484614"/>
    <w:rsid w:val="004859E8"/>
    <w:rsid w:val="0048689D"/>
    <w:rsid w:val="00487247"/>
    <w:rsid w:val="00487739"/>
    <w:rsid w:val="004906B3"/>
    <w:rsid w:val="00490E68"/>
    <w:rsid w:val="00490FAA"/>
    <w:rsid w:val="00491E21"/>
    <w:rsid w:val="00492675"/>
    <w:rsid w:val="00492784"/>
    <w:rsid w:val="00493295"/>
    <w:rsid w:val="00493D87"/>
    <w:rsid w:val="00493DB3"/>
    <w:rsid w:val="00494241"/>
    <w:rsid w:val="0049479A"/>
    <w:rsid w:val="004947A0"/>
    <w:rsid w:val="00495375"/>
    <w:rsid w:val="004959F3"/>
    <w:rsid w:val="00495B94"/>
    <w:rsid w:val="0049612B"/>
    <w:rsid w:val="00496E86"/>
    <w:rsid w:val="00496F23"/>
    <w:rsid w:val="004971B2"/>
    <w:rsid w:val="00497420"/>
    <w:rsid w:val="004977C3"/>
    <w:rsid w:val="004979CB"/>
    <w:rsid w:val="004A011A"/>
    <w:rsid w:val="004A02CE"/>
    <w:rsid w:val="004A0414"/>
    <w:rsid w:val="004A071A"/>
    <w:rsid w:val="004A0AE8"/>
    <w:rsid w:val="004A0B32"/>
    <w:rsid w:val="004A0B51"/>
    <w:rsid w:val="004A0CF5"/>
    <w:rsid w:val="004A0F96"/>
    <w:rsid w:val="004A141E"/>
    <w:rsid w:val="004A1816"/>
    <w:rsid w:val="004A192B"/>
    <w:rsid w:val="004A1B4B"/>
    <w:rsid w:val="004A2496"/>
    <w:rsid w:val="004A2ABC"/>
    <w:rsid w:val="004A2B3A"/>
    <w:rsid w:val="004A2DD3"/>
    <w:rsid w:val="004A2FC0"/>
    <w:rsid w:val="004A33B4"/>
    <w:rsid w:val="004A3DB3"/>
    <w:rsid w:val="004A420C"/>
    <w:rsid w:val="004A442C"/>
    <w:rsid w:val="004A4A9B"/>
    <w:rsid w:val="004A4D8A"/>
    <w:rsid w:val="004A50CD"/>
    <w:rsid w:val="004A53F2"/>
    <w:rsid w:val="004A5455"/>
    <w:rsid w:val="004A55BF"/>
    <w:rsid w:val="004A593C"/>
    <w:rsid w:val="004A5A56"/>
    <w:rsid w:val="004A6161"/>
    <w:rsid w:val="004A6211"/>
    <w:rsid w:val="004A660A"/>
    <w:rsid w:val="004A695F"/>
    <w:rsid w:val="004A6E79"/>
    <w:rsid w:val="004A7E18"/>
    <w:rsid w:val="004B0935"/>
    <w:rsid w:val="004B11AF"/>
    <w:rsid w:val="004B121B"/>
    <w:rsid w:val="004B1726"/>
    <w:rsid w:val="004B19D3"/>
    <w:rsid w:val="004B1E3B"/>
    <w:rsid w:val="004B1EBE"/>
    <w:rsid w:val="004B242D"/>
    <w:rsid w:val="004B249C"/>
    <w:rsid w:val="004B2555"/>
    <w:rsid w:val="004B2B7E"/>
    <w:rsid w:val="004B2CE9"/>
    <w:rsid w:val="004B2ED6"/>
    <w:rsid w:val="004B33BB"/>
    <w:rsid w:val="004B3480"/>
    <w:rsid w:val="004B3AC5"/>
    <w:rsid w:val="004B3ACA"/>
    <w:rsid w:val="004B3BE2"/>
    <w:rsid w:val="004B4156"/>
    <w:rsid w:val="004B43A5"/>
    <w:rsid w:val="004B5278"/>
    <w:rsid w:val="004B53B9"/>
    <w:rsid w:val="004B573B"/>
    <w:rsid w:val="004B59AC"/>
    <w:rsid w:val="004B6643"/>
    <w:rsid w:val="004B75FC"/>
    <w:rsid w:val="004B7DCB"/>
    <w:rsid w:val="004C0274"/>
    <w:rsid w:val="004C0BE5"/>
    <w:rsid w:val="004C130F"/>
    <w:rsid w:val="004C190D"/>
    <w:rsid w:val="004C30CC"/>
    <w:rsid w:val="004C3B8E"/>
    <w:rsid w:val="004C3C7E"/>
    <w:rsid w:val="004C4F94"/>
    <w:rsid w:val="004C5112"/>
    <w:rsid w:val="004C537B"/>
    <w:rsid w:val="004C55A8"/>
    <w:rsid w:val="004C56DD"/>
    <w:rsid w:val="004C57C9"/>
    <w:rsid w:val="004C60CC"/>
    <w:rsid w:val="004C64BE"/>
    <w:rsid w:val="004C7509"/>
    <w:rsid w:val="004D000F"/>
    <w:rsid w:val="004D0021"/>
    <w:rsid w:val="004D0052"/>
    <w:rsid w:val="004D04A8"/>
    <w:rsid w:val="004D07C9"/>
    <w:rsid w:val="004D0C72"/>
    <w:rsid w:val="004D0EA7"/>
    <w:rsid w:val="004D12B9"/>
    <w:rsid w:val="004D14B5"/>
    <w:rsid w:val="004D1E68"/>
    <w:rsid w:val="004D262A"/>
    <w:rsid w:val="004D413A"/>
    <w:rsid w:val="004D53F7"/>
    <w:rsid w:val="004D545C"/>
    <w:rsid w:val="004D55C1"/>
    <w:rsid w:val="004D57AB"/>
    <w:rsid w:val="004D5FCF"/>
    <w:rsid w:val="004D65F5"/>
    <w:rsid w:val="004D696A"/>
    <w:rsid w:val="004D6E56"/>
    <w:rsid w:val="004D6ED8"/>
    <w:rsid w:val="004D7368"/>
    <w:rsid w:val="004D7851"/>
    <w:rsid w:val="004D7B31"/>
    <w:rsid w:val="004D7E6A"/>
    <w:rsid w:val="004E06D9"/>
    <w:rsid w:val="004E0FBE"/>
    <w:rsid w:val="004E12AC"/>
    <w:rsid w:val="004E187F"/>
    <w:rsid w:val="004E1AD5"/>
    <w:rsid w:val="004E21CD"/>
    <w:rsid w:val="004E2C4A"/>
    <w:rsid w:val="004E3012"/>
    <w:rsid w:val="004E387B"/>
    <w:rsid w:val="004E3E24"/>
    <w:rsid w:val="004E46B2"/>
    <w:rsid w:val="004E4CE0"/>
    <w:rsid w:val="004E51DF"/>
    <w:rsid w:val="004E520C"/>
    <w:rsid w:val="004E552F"/>
    <w:rsid w:val="004E69FA"/>
    <w:rsid w:val="004E7F0F"/>
    <w:rsid w:val="004F01DE"/>
    <w:rsid w:val="004F0472"/>
    <w:rsid w:val="004F0534"/>
    <w:rsid w:val="004F06BC"/>
    <w:rsid w:val="004F0942"/>
    <w:rsid w:val="004F0AE2"/>
    <w:rsid w:val="004F0C28"/>
    <w:rsid w:val="004F0D39"/>
    <w:rsid w:val="004F1428"/>
    <w:rsid w:val="004F219B"/>
    <w:rsid w:val="004F259B"/>
    <w:rsid w:val="004F2641"/>
    <w:rsid w:val="004F26F2"/>
    <w:rsid w:val="004F2A4C"/>
    <w:rsid w:val="004F3A71"/>
    <w:rsid w:val="004F3E60"/>
    <w:rsid w:val="004F3F02"/>
    <w:rsid w:val="004F42A0"/>
    <w:rsid w:val="004F57BB"/>
    <w:rsid w:val="004F5900"/>
    <w:rsid w:val="004F687B"/>
    <w:rsid w:val="004F71EC"/>
    <w:rsid w:val="004F7284"/>
    <w:rsid w:val="00500343"/>
    <w:rsid w:val="00500569"/>
    <w:rsid w:val="0050086D"/>
    <w:rsid w:val="00500F99"/>
    <w:rsid w:val="0050110E"/>
    <w:rsid w:val="00501154"/>
    <w:rsid w:val="0050193F"/>
    <w:rsid w:val="00502108"/>
    <w:rsid w:val="00502975"/>
    <w:rsid w:val="00502B1D"/>
    <w:rsid w:val="0050385E"/>
    <w:rsid w:val="00503DB2"/>
    <w:rsid w:val="00504E96"/>
    <w:rsid w:val="00505007"/>
    <w:rsid w:val="00505204"/>
    <w:rsid w:val="0050567C"/>
    <w:rsid w:val="00505733"/>
    <w:rsid w:val="00505884"/>
    <w:rsid w:val="00505F90"/>
    <w:rsid w:val="005060B7"/>
    <w:rsid w:val="005061F6"/>
    <w:rsid w:val="0050697E"/>
    <w:rsid w:val="0050764E"/>
    <w:rsid w:val="00507E4F"/>
    <w:rsid w:val="00510696"/>
    <w:rsid w:val="00510B04"/>
    <w:rsid w:val="00511232"/>
    <w:rsid w:val="005112F9"/>
    <w:rsid w:val="00511413"/>
    <w:rsid w:val="00511DF9"/>
    <w:rsid w:val="00513105"/>
    <w:rsid w:val="005135D9"/>
    <w:rsid w:val="0051385C"/>
    <w:rsid w:val="0051460A"/>
    <w:rsid w:val="00514798"/>
    <w:rsid w:val="00514B79"/>
    <w:rsid w:val="00515703"/>
    <w:rsid w:val="005157E1"/>
    <w:rsid w:val="00515BC3"/>
    <w:rsid w:val="00515C0E"/>
    <w:rsid w:val="00515D0B"/>
    <w:rsid w:val="00515D46"/>
    <w:rsid w:val="00516273"/>
    <w:rsid w:val="005164B6"/>
    <w:rsid w:val="0051653E"/>
    <w:rsid w:val="00516C46"/>
    <w:rsid w:val="005171C9"/>
    <w:rsid w:val="00517A33"/>
    <w:rsid w:val="00517A75"/>
    <w:rsid w:val="00517ADC"/>
    <w:rsid w:val="00517BD0"/>
    <w:rsid w:val="00517BF0"/>
    <w:rsid w:val="00517CC1"/>
    <w:rsid w:val="00517D6C"/>
    <w:rsid w:val="00517F8B"/>
    <w:rsid w:val="0052008E"/>
    <w:rsid w:val="0052035F"/>
    <w:rsid w:val="0052036C"/>
    <w:rsid w:val="00520A67"/>
    <w:rsid w:val="00520B95"/>
    <w:rsid w:val="00521872"/>
    <w:rsid w:val="00521DD6"/>
    <w:rsid w:val="00522598"/>
    <w:rsid w:val="00522E72"/>
    <w:rsid w:val="00523094"/>
    <w:rsid w:val="00523700"/>
    <w:rsid w:val="005239C1"/>
    <w:rsid w:val="0052496E"/>
    <w:rsid w:val="00525751"/>
    <w:rsid w:val="0052583D"/>
    <w:rsid w:val="00525971"/>
    <w:rsid w:val="0052605C"/>
    <w:rsid w:val="0052622F"/>
    <w:rsid w:val="0052668F"/>
    <w:rsid w:val="00526B36"/>
    <w:rsid w:val="00526B5F"/>
    <w:rsid w:val="00526E10"/>
    <w:rsid w:val="00527024"/>
    <w:rsid w:val="00527059"/>
    <w:rsid w:val="00527408"/>
    <w:rsid w:val="005276BA"/>
    <w:rsid w:val="00530D11"/>
    <w:rsid w:val="0053116D"/>
    <w:rsid w:val="005313E7"/>
    <w:rsid w:val="005313F2"/>
    <w:rsid w:val="00531E12"/>
    <w:rsid w:val="005322B1"/>
    <w:rsid w:val="00532376"/>
    <w:rsid w:val="00532C48"/>
    <w:rsid w:val="00533634"/>
    <w:rsid w:val="00533691"/>
    <w:rsid w:val="005338A6"/>
    <w:rsid w:val="0053471E"/>
    <w:rsid w:val="00534829"/>
    <w:rsid w:val="00534B5B"/>
    <w:rsid w:val="00534CF7"/>
    <w:rsid w:val="00534D4B"/>
    <w:rsid w:val="00535401"/>
    <w:rsid w:val="00535A7D"/>
    <w:rsid w:val="00535B6A"/>
    <w:rsid w:val="00535BCC"/>
    <w:rsid w:val="00535EA7"/>
    <w:rsid w:val="0053668B"/>
    <w:rsid w:val="005367DF"/>
    <w:rsid w:val="0053682A"/>
    <w:rsid w:val="00536A57"/>
    <w:rsid w:val="00536CE0"/>
    <w:rsid w:val="00537786"/>
    <w:rsid w:val="00537995"/>
    <w:rsid w:val="00537E1A"/>
    <w:rsid w:val="005404F3"/>
    <w:rsid w:val="00540BF1"/>
    <w:rsid w:val="00540CE6"/>
    <w:rsid w:val="00541A1E"/>
    <w:rsid w:val="005423E7"/>
    <w:rsid w:val="00542733"/>
    <w:rsid w:val="00542864"/>
    <w:rsid w:val="00543267"/>
    <w:rsid w:val="00543281"/>
    <w:rsid w:val="00543378"/>
    <w:rsid w:val="0054347D"/>
    <w:rsid w:val="00543555"/>
    <w:rsid w:val="005441BE"/>
    <w:rsid w:val="0054430E"/>
    <w:rsid w:val="00544811"/>
    <w:rsid w:val="00544C21"/>
    <w:rsid w:val="00544F09"/>
    <w:rsid w:val="005455A4"/>
    <w:rsid w:val="00545733"/>
    <w:rsid w:val="00545A21"/>
    <w:rsid w:val="00546AF6"/>
    <w:rsid w:val="00546AF8"/>
    <w:rsid w:val="00546BC2"/>
    <w:rsid w:val="00546EE7"/>
    <w:rsid w:val="005500B5"/>
    <w:rsid w:val="005500DA"/>
    <w:rsid w:val="005502D7"/>
    <w:rsid w:val="00550746"/>
    <w:rsid w:val="00550B6B"/>
    <w:rsid w:val="00552149"/>
    <w:rsid w:val="005521DB"/>
    <w:rsid w:val="00552D06"/>
    <w:rsid w:val="00553002"/>
    <w:rsid w:val="005530EB"/>
    <w:rsid w:val="00553551"/>
    <w:rsid w:val="00553559"/>
    <w:rsid w:val="005536FB"/>
    <w:rsid w:val="005537DF"/>
    <w:rsid w:val="00553972"/>
    <w:rsid w:val="00553AF8"/>
    <w:rsid w:val="00553B4C"/>
    <w:rsid w:val="005546FD"/>
    <w:rsid w:val="00555ABB"/>
    <w:rsid w:val="00555E36"/>
    <w:rsid w:val="005561FE"/>
    <w:rsid w:val="0055660C"/>
    <w:rsid w:val="00556753"/>
    <w:rsid w:val="005576AF"/>
    <w:rsid w:val="00557D29"/>
    <w:rsid w:val="005602D3"/>
    <w:rsid w:val="005605E7"/>
    <w:rsid w:val="005606DC"/>
    <w:rsid w:val="00560904"/>
    <w:rsid w:val="005610F1"/>
    <w:rsid w:val="00562603"/>
    <w:rsid w:val="0056286F"/>
    <w:rsid w:val="00562B26"/>
    <w:rsid w:val="00563303"/>
    <w:rsid w:val="00563D1A"/>
    <w:rsid w:val="0056407E"/>
    <w:rsid w:val="00564F3C"/>
    <w:rsid w:val="00565632"/>
    <w:rsid w:val="00565A97"/>
    <w:rsid w:val="00566314"/>
    <w:rsid w:val="0056665D"/>
    <w:rsid w:val="005671D8"/>
    <w:rsid w:val="00567485"/>
    <w:rsid w:val="00567BC2"/>
    <w:rsid w:val="00567CEB"/>
    <w:rsid w:val="005702A2"/>
    <w:rsid w:val="00570386"/>
    <w:rsid w:val="005705A1"/>
    <w:rsid w:val="0057086D"/>
    <w:rsid w:val="005708EE"/>
    <w:rsid w:val="00570B5F"/>
    <w:rsid w:val="00571187"/>
    <w:rsid w:val="00571450"/>
    <w:rsid w:val="005716B5"/>
    <w:rsid w:val="00571C36"/>
    <w:rsid w:val="0057205E"/>
    <w:rsid w:val="0057212C"/>
    <w:rsid w:val="005729F4"/>
    <w:rsid w:val="00573374"/>
    <w:rsid w:val="00573648"/>
    <w:rsid w:val="00573789"/>
    <w:rsid w:val="00573832"/>
    <w:rsid w:val="005747D6"/>
    <w:rsid w:val="0057548F"/>
    <w:rsid w:val="005758B7"/>
    <w:rsid w:val="00575B21"/>
    <w:rsid w:val="00575DD9"/>
    <w:rsid w:val="0057671E"/>
    <w:rsid w:val="00577357"/>
    <w:rsid w:val="00577AC1"/>
    <w:rsid w:val="00577C08"/>
    <w:rsid w:val="00577F3E"/>
    <w:rsid w:val="005812C7"/>
    <w:rsid w:val="0058139B"/>
    <w:rsid w:val="005815B7"/>
    <w:rsid w:val="00581723"/>
    <w:rsid w:val="00581A4A"/>
    <w:rsid w:val="00582583"/>
    <w:rsid w:val="005825AC"/>
    <w:rsid w:val="00583A74"/>
    <w:rsid w:val="005843DF"/>
    <w:rsid w:val="005844A0"/>
    <w:rsid w:val="00584688"/>
    <w:rsid w:val="00584B8D"/>
    <w:rsid w:val="005851ED"/>
    <w:rsid w:val="005856B4"/>
    <w:rsid w:val="005858EE"/>
    <w:rsid w:val="005861D7"/>
    <w:rsid w:val="00586329"/>
    <w:rsid w:val="00586648"/>
    <w:rsid w:val="00586B9B"/>
    <w:rsid w:val="005873EB"/>
    <w:rsid w:val="00587954"/>
    <w:rsid w:val="00587A4D"/>
    <w:rsid w:val="00587C3B"/>
    <w:rsid w:val="00590B98"/>
    <w:rsid w:val="00590ED9"/>
    <w:rsid w:val="00590EE8"/>
    <w:rsid w:val="005914F6"/>
    <w:rsid w:val="0059182E"/>
    <w:rsid w:val="00591F75"/>
    <w:rsid w:val="00591FBB"/>
    <w:rsid w:val="0059200B"/>
    <w:rsid w:val="005920DA"/>
    <w:rsid w:val="005925A7"/>
    <w:rsid w:val="00593156"/>
    <w:rsid w:val="00593495"/>
    <w:rsid w:val="00593654"/>
    <w:rsid w:val="00593C04"/>
    <w:rsid w:val="00593D7E"/>
    <w:rsid w:val="00594201"/>
    <w:rsid w:val="00594598"/>
    <w:rsid w:val="005954E8"/>
    <w:rsid w:val="00595514"/>
    <w:rsid w:val="00595610"/>
    <w:rsid w:val="005959A5"/>
    <w:rsid w:val="00597E36"/>
    <w:rsid w:val="005A0404"/>
    <w:rsid w:val="005A0742"/>
    <w:rsid w:val="005A09C6"/>
    <w:rsid w:val="005A1D08"/>
    <w:rsid w:val="005A1DD4"/>
    <w:rsid w:val="005A22AA"/>
    <w:rsid w:val="005A2368"/>
    <w:rsid w:val="005A2674"/>
    <w:rsid w:val="005A2798"/>
    <w:rsid w:val="005A2CE6"/>
    <w:rsid w:val="005A3EB7"/>
    <w:rsid w:val="005A45BA"/>
    <w:rsid w:val="005A47D2"/>
    <w:rsid w:val="005A48C8"/>
    <w:rsid w:val="005A4CB3"/>
    <w:rsid w:val="005A543B"/>
    <w:rsid w:val="005A570A"/>
    <w:rsid w:val="005A68DF"/>
    <w:rsid w:val="005A6A7A"/>
    <w:rsid w:val="005A71C7"/>
    <w:rsid w:val="005A72A8"/>
    <w:rsid w:val="005A78C7"/>
    <w:rsid w:val="005A7F46"/>
    <w:rsid w:val="005B100A"/>
    <w:rsid w:val="005B107F"/>
    <w:rsid w:val="005B133F"/>
    <w:rsid w:val="005B1D50"/>
    <w:rsid w:val="005B1ECD"/>
    <w:rsid w:val="005B2016"/>
    <w:rsid w:val="005B2410"/>
    <w:rsid w:val="005B27C7"/>
    <w:rsid w:val="005B281A"/>
    <w:rsid w:val="005B2F91"/>
    <w:rsid w:val="005B3148"/>
    <w:rsid w:val="005B318D"/>
    <w:rsid w:val="005B319B"/>
    <w:rsid w:val="005B34EC"/>
    <w:rsid w:val="005B53AC"/>
    <w:rsid w:val="005B6A62"/>
    <w:rsid w:val="005B7495"/>
    <w:rsid w:val="005B75ED"/>
    <w:rsid w:val="005C029B"/>
    <w:rsid w:val="005C02E0"/>
    <w:rsid w:val="005C05E0"/>
    <w:rsid w:val="005C10A1"/>
    <w:rsid w:val="005C1153"/>
    <w:rsid w:val="005C1795"/>
    <w:rsid w:val="005C187E"/>
    <w:rsid w:val="005C23CE"/>
    <w:rsid w:val="005C243D"/>
    <w:rsid w:val="005C24FD"/>
    <w:rsid w:val="005C2B0C"/>
    <w:rsid w:val="005C4ECC"/>
    <w:rsid w:val="005C4FB1"/>
    <w:rsid w:val="005C5562"/>
    <w:rsid w:val="005C5B3C"/>
    <w:rsid w:val="005C635E"/>
    <w:rsid w:val="005C7336"/>
    <w:rsid w:val="005C7891"/>
    <w:rsid w:val="005C7CAB"/>
    <w:rsid w:val="005D0021"/>
    <w:rsid w:val="005D04C9"/>
    <w:rsid w:val="005D0923"/>
    <w:rsid w:val="005D1166"/>
    <w:rsid w:val="005D1246"/>
    <w:rsid w:val="005D1716"/>
    <w:rsid w:val="005D185D"/>
    <w:rsid w:val="005D2607"/>
    <w:rsid w:val="005D374B"/>
    <w:rsid w:val="005D3A83"/>
    <w:rsid w:val="005D3BD7"/>
    <w:rsid w:val="005D43E0"/>
    <w:rsid w:val="005D46E4"/>
    <w:rsid w:val="005D47BA"/>
    <w:rsid w:val="005D4F39"/>
    <w:rsid w:val="005D56DF"/>
    <w:rsid w:val="005D5EBF"/>
    <w:rsid w:val="005D5FAE"/>
    <w:rsid w:val="005D5FEC"/>
    <w:rsid w:val="005D6263"/>
    <w:rsid w:val="005D6EE0"/>
    <w:rsid w:val="005D6FF1"/>
    <w:rsid w:val="005D7D25"/>
    <w:rsid w:val="005E0070"/>
    <w:rsid w:val="005E017E"/>
    <w:rsid w:val="005E0804"/>
    <w:rsid w:val="005E09C8"/>
    <w:rsid w:val="005E0A40"/>
    <w:rsid w:val="005E0ABB"/>
    <w:rsid w:val="005E0EBE"/>
    <w:rsid w:val="005E1D0A"/>
    <w:rsid w:val="005E214C"/>
    <w:rsid w:val="005E2B21"/>
    <w:rsid w:val="005E3187"/>
    <w:rsid w:val="005E344D"/>
    <w:rsid w:val="005E396B"/>
    <w:rsid w:val="005E4151"/>
    <w:rsid w:val="005E4700"/>
    <w:rsid w:val="005E477B"/>
    <w:rsid w:val="005E480C"/>
    <w:rsid w:val="005E4D62"/>
    <w:rsid w:val="005E5278"/>
    <w:rsid w:val="005E5C10"/>
    <w:rsid w:val="005E6B8B"/>
    <w:rsid w:val="005E7899"/>
    <w:rsid w:val="005E798E"/>
    <w:rsid w:val="005F0074"/>
    <w:rsid w:val="005F0184"/>
    <w:rsid w:val="005F1770"/>
    <w:rsid w:val="005F1A9D"/>
    <w:rsid w:val="005F1C2B"/>
    <w:rsid w:val="005F242F"/>
    <w:rsid w:val="005F284C"/>
    <w:rsid w:val="005F297C"/>
    <w:rsid w:val="005F2F03"/>
    <w:rsid w:val="005F321F"/>
    <w:rsid w:val="005F37DF"/>
    <w:rsid w:val="005F4185"/>
    <w:rsid w:val="005F44A1"/>
    <w:rsid w:val="005F50A4"/>
    <w:rsid w:val="005F56B8"/>
    <w:rsid w:val="005F6482"/>
    <w:rsid w:val="005F649D"/>
    <w:rsid w:val="005F66A0"/>
    <w:rsid w:val="005F673E"/>
    <w:rsid w:val="005F68DB"/>
    <w:rsid w:val="005F6A14"/>
    <w:rsid w:val="005F6D95"/>
    <w:rsid w:val="005F795F"/>
    <w:rsid w:val="0060075B"/>
    <w:rsid w:val="006008D9"/>
    <w:rsid w:val="00600D37"/>
    <w:rsid w:val="00600F13"/>
    <w:rsid w:val="006016AD"/>
    <w:rsid w:val="006018E2"/>
    <w:rsid w:val="006018FC"/>
    <w:rsid w:val="006029C6"/>
    <w:rsid w:val="00602C6F"/>
    <w:rsid w:val="00603AA6"/>
    <w:rsid w:val="00604ABE"/>
    <w:rsid w:val="00604B44"/>
    <w:rsid w:val="0060531E"/>
    <w:rsid w:val="0060582D"/>
    <w:rsid w:val="0060585A"/>
    <w:rsid w:val="00606679"/>
    <w:rsid w:val="006067D2"/>
    <w:rsid w:val="00606C77"/>
    <w:rsid w:val="00606F98"/>
    <w:rsid w:val="006070A5"/>
    <w:rsid w:val="006071BF"/>
    <w:rsid w:val="006108F0"/>
    <w:rsid w:val="00610D48"/>
    <w:rsid w:val="0061118E"/>
    <w:rsid w:val="006116B1"/>
    <w:rsid w:val="00611763"/>
    <w:rsid w:val="00611781"/>
    <w:rsid w:val="00611A41"/>
    <w:rsid w:val="00611DF1"/>
    <w:rsid w:val="00612150"/>
    <w:rsid w:val="006121B6"/>
    <w:rsid w:val="00612237"/>
    <w:rsid w:val="006127CA"/>
    <w:rsid w:val="00612EF9"/>
    <w:rsid w:val="006132E3"/>
    <w:rsid w:val="00613346"/>
    <w:rsid w:val="0061336E"/>
    <w:rsid w:val="006135FB"/>
    <w:rsid w:val="0061416F"/>
    <w:rsid w:val="00614B2B"/>
    <w:rsid w:val="00614E17"/>
    <w:rsid w:val="00615244"/>
    <w:rsid w:val="00615437"/>
    <w:rsid w:val="00615FB8"/>
    <w:rsid w:val="006163BE"/>
    <w:rsid w:val="00617CBB"/>
    <w:rsid w:val="006202B4"/>
    <w:rsid w:val="0062066A"/>
    <w:rsid w:val="00620828"/>
    <w:rsid w:val="00621017"/>
    <w:rsid w:val="00621FE7"/>
    <w:rsid w:val="0062288D"/>
    <w:rsid w:val="00623838"/>
    <w:rsid w:val="00623B18"/>
    <w:rsid w:val="00623BB9"/>
    <w:rsid w:val="00623D81"/>
    <w:rsid w:val="00623DAA"/>
    <w:rsid w:val="006240BA"/>
    <w:rsid w:val="006241D5"/>
    <w:rsid w:val="006242C1"/>
    <w:rsid w:val="00624667"/>
    <w:rsid w:val="00624788"/>
    <w:rsid w:val="006247A8"/>
    <w:rsid w:val="00624C5A"/>
    <w:rsid w:val="00625BA2"/>
    <w:rsid w:val="00625CA0"/>
    <w:rsid w:val="00626178"/>
    <w:rsid w:val="00626390"/>
    <w:rsid w:val="00626681"/>
    <w:rsid w:val="0062698C"/>
    <w:rsid w:val="00627691"/>
    <w:rsid w:val="00627740"/>
    <w:rsid w:val="006304D1"/>
    <w:rsid w:val="006308B8"/>
    <w:rsid w:val="00630A20"/>
    <w:rsid w:val="00630A90"/>
    <w:rsid w:val="00630CE5"/>
    <w:rsid w:val="0063117F"/>
    <w:rsid w:val="00631247"/>
    <w:rsid w:val="006314DC"/>
    <w:rsid w:val="006317EE"/>
    <w:rsid w:val="00631950"/>
    <w:rsid w:val="00631A4C"/>
    <w:rsid w:val="00631C8E"/>
    <w:rsid w:val="00631E75"/>
    <w:rsid w:val="00631E83"/>
    <w:rsid w:val="00632B36"/>
    <w:rsid w:val="00632D51"/>
    <w:rsid w:val="00632EB6"/>
    <w:rsid w:val="0063362D"/>
    <w:rsid w:val="0063495C"/>
    <w:rsid w:val="00634A82"/>
    <w:rsid w:val="006355EC"/>
    <w:rsid w:val="00635706"/>
    <w:rsid w:val="00635715"/>
    <w:rsid w:val="006363AF"/>
    <w:rsid w:val="0063643A"/>
    <w:rsid w:val="0063687A"/>
    <w:rsid w:val="006368A4"/>
    <w:rsid w:val="00636E0F"/>
    <w:rsid w:val="006377AA"/>
    <w:rsid w:val="006403BF"/>
    <w:rsid w:val="00640D74"/>
    <w:rsid w:val="00641356"/>
    <w:rsid w:val="0064153E"/>
    <w:rsid w:val="00641A43"/>
    <w:rsid w:val="006439DF"/>
    <w:rsid w:val="0064472E"/>
    <w:rsid w:val="00644DBC"/>
    <w:rsid w:val="0064577E"/>
    <w:rsid w:val="0064692B"/>
    <w:rsid w:val="00646F15"/>
    <w:rsid w:val="00646F69"/>
    <w:rsid w:val="00646F7A"/>
    <w:rsid w:val="00647CFC"/>
    <w:rsid w:val="00650023"/>
    <w:rsid w:val="00650C73"/>
    <w:rsid w:val="00650F66"/>
    <w:rsid w:val="006512CA"/>
    <w:rsid w:val="00652052"/>
    <w:rsid w:val="006525C3"/>
    <w:rsid w:val="0065267A"/>
    <w:rsid w:val="006527DC"/>
    <w:rsid w:val="00652E16"/>
    <w:rsid w:val="00652F64"/>
    <w:rsid w:val="0065323C"/>
    <w:rsid w:val="0065333A"/>
    <w:rsid w:val="006533FE"/>
    <w:rsid w:val="0065370E"/>
    <w:rsid w:val="00654020"/>
    <w:rsid w:val="006542DA"/>
    <w:rsid w:val="00654427"/>
    <w:rsid w:val="00655461"/>
    <w:rsid w:val="00655680"/>
    <w:rsid w:val="006558FE"/>
    <w:rsid w:val="00655AD2"/>
    <w:rsid w:val="00656197"/>
    <w:rsid w:val="0065680B"/>
    <w:rsid w:val="00656C6F"/>
    <w:rsid w:val="00657B3E"/>
    <w:rsid w:val="00657D1C"/>
    <w:rsid w:val="0066015A"/>
    <w:rsid w:val="00660281"/>
    <w:rsid w:val="00660D5A"/>
    <w:rsid w:val="00660DC2"/>
    <w:rsid w:val="00661110"/>
    <w:rsid w:val="00661159"/>
    <w:rsid w:val="006611FD"/>
    <w:rsid w:val="006616D0"/>
    <w:rsid w:val="00661951"/>
    <w:rsid w:val="00661D0A"/>
    <w:rsid w:val="006622AD"/>
    <w:rsid w:val="006631A7"/>
    <w:rsid w:val="00663AA4"/>
    <w:rsid w:val="00663FE9"/>
    <w:rsid w:val="0066432E"/>
    <w:rsid w:val="006649D1"/>
    <w:rsid w:val="00665012"/>
    <w:rsid w:val="0066567F"/>
    <w:rsid w:val="00665739"/>
    <w:rsid w:val="00665861"/>
    <w:rsid w:val="00665B7A"/>
    <w:rsid w:val="00666439"/>
    <w:rsid w:val="006668E3"/>
    <w:rsid w:val="00666EE0"/>
    <w:rsid w:val="00666EED"/>
    <w:rsid w:val="0066747F"/>
    <w:rsid w:val="006678C0"/>
    <w:rsid w:val="00667CF9"/>
    <w:rsid w:val="00670872"/>
    <w:rsid w:val="00670E17"/>
    <w:rsid w:val="006712EC"/>
    <w:rsid w:val="00671C6C"/>
    <w:rsid w:val="00671E4E"/>
    <w:rsid w:val="0067216D"/>
    <w:rsid w:val="006721F6"/>
    <w:rsid w:val="00672F3F"/>
    <w:rsid w:val="006736B3"/>
    <w:rsid w:val="00673BF0"/>
    <w:rsid w:val="00673C38"/>
    <w:rsid w:val="00673F61"/>
    <w:rsid w:val="0067479E"/>
    <w:rsid w:val="00674F0E"/>
    <w:rsid w:val="0067611E"/>
    <w:rsid w:val="006762D8"/>
    <w:rsid w:val="00676605"/>
    <w:rsid w:val="0067693A"/>
    <w:rsid w:val="00676CB8"/>
    <w:rsid w:val="00677152"/>
    <w:rsid w:val="00680157"/>
    <w:rsid w:val="00681136"/>
    <w:rsid w:val="0068134B"/>
    <w:rsid w:val="00681C2D"/>
    <w:rsid w:val="00681CFB"/>
    <w:rsid w:val="00682229"/>
    <w:rsid w:val="0068233B"/>
    <w:rsid w:val="0068297A"/>
    <w:rsid w:val="006829FB"/>
    <w:rsid w:val="00682D53"/>
    <w:rsid w:val="0068385A"/>
    <w:rsid w:val="00683A20"/>
    <w:rsid w:val="00684CD2"/>
    <w:rsid w:val="00684F3B"/>
    <w:rsid w:val="00685299"/>
    <w:rsid w:val="006856F9"/>
    <w:rsid w:val="0068594B"/>
    <w:rsid w:val="00685D87"/>
    <w:rsid w:val="00686AF8"/>
    <w:rsid w:val="00687F0F"/>
    <w:rsid w:val="006903BF"/>
    <w:rsid w:val="006904D5"/>
    <w:rsid w:val="0069082B"/>
    <w:rsid w:val="00690CC6"/>
    <w:rsid w:val="00690D18"/>
    <w:rsid w:val="006914C3"/>
    <w:rsid w:val="00691754"/>
    <w:rsid w:val="006917E7"/>
    <w:rsid w:val="0069341F"/>
    <w:rsid w:val="0069343C"/>
    <w:rsid w:val="006938C7"/>
    <w:rsid w:val="00694038"/>
    <w:rsid w:val="0069423E"/>
    <w:rsid w:val="00694BBD"/>
    <w:rsid w:val="00694C81"/>
    <w:rsid w:val="00695103"/>
    <w:rsid w:val="006954DE"/>
    <w:rsid w:val="00695B93"/>
    <w:rsid w:val="006969A8"/>
    <w:rsid w:val="00697764"/>
    <w:rsid w:val="006A0376"/>
    <w:rsid w:val="006A0A55"/>
    <w:rsid w:val="006A0B7E"/>
    <w:rsid w:val="006A1133"/>
    <w:rsid w:val="006A12FE"/>
    <w:rsid w:val="006A1409"/>
    <w:rsid w:val="006A1461"/>
    <w:rsid w:val="006A2D20"/>
    <w:rsid w:val="006A361B"/>
    <w:rsid w:val="006A3E4A"/>
    <w:rsid w:val="006A461B"/>
    <w:rsid w:val="006A4772"/>
    <w:rsid w:val="006A5BA5"/>
    <w:rsid w:val="006A5EE5"/>
    <w:rsid w:val="006A67FC"/>
    <w:rsid w:val="006A697A"/>
    <w:rsid w:val="006A7B62"/>
    <w:rsid w:val="006A7C2D"/>
    <w:rsid w:val="006B03A6"/>
    <w:rsid w:val="006B0FD8"/>
    <w:rsid w:val="006B1067"/>
    <w:rsid w:val="006B14F0"/>
    <w:rsid w:val="006B15DE"/>
    <w:rsid w:val="006B17E8"/>
    <w:rsid w:val="006B1B14"/>
    <w:rsid w:val="006B1B54"/>
    <w:rsid w:val="006B2276"/>
    <w:rsid w:val="006B2C56"/>
    <w:rsid w:val="006B2C7F"/>
    <w:rsid w:val="006B2EED"/>
    <w:rsid w:val="006B2FF3"/>
    <w:rsid w:val="006B335E"/>
    <w:rsid w:val="006B34D0"/>
    <w:rsid w:val="006B35B7"/>
    <w:rsid w:val="006B3659"/>
    <w:rsid w:val="006B3830"/>
    <w:rsid w:val="006B39C4"/>
    <w:rsid w:val="006B3CC1"/>
    <w:rsid w:val="006B40B9"/>
    <w:rsid w:val="006B4ABF"/>
    <w:rsid w:val="006B4F17"/>
    <w:rsid w:val="006B539E"/>
    <w:rsid w:val="006B53E3"/>
    <w:rsid w:val="006B565A"/>
    <w:rsid w:val="006B5827"/>
    <w:rsid w:val="006B5878"/>
    <w:rsid w:val="006B5B36"/>
    <w:rsid w:val="006B6D76"/>
    <w:rsid w:val="006B704A"/>
    <w:rsid w:val="006B7255"/>
    <w:rsid w:val="006B7342"/>
    <w:rsid w:val="006B7C97"/>
    <w:rsid w:val="006B7DC2"/>
    <w:rsid w:val="006C01C2"/>
    <w:rsid w:val="006C023D"/>
    <w:rsid w:val="006C040D"/>
    <w:rsid w:val="006C0980"/>
    <w:rsid w:val="006C1560"/>
    <w:rsid w:val="006C1665"/>
    <w:rsid w:val="006C16E2"/>
    <w:rsid w:val="006C2BE5"/>
    <w:rsid w:val="006C379A"/>
    <w:rsid w:val="006C38AC"/>
    <w:rsid w:val="006C3DCF"/>
    <w:rsid w:val="006C4C90"/>
    <w:rsid w:val="006C4DC5"/>
    <w:rsid w:val="006C582F"/>
    <w:rsid w:val="006C6704"/>
    <w:rsid w:val="006C6FB9"/>
    <w:rsid w:val="006C7350"/>
    <w:rsid w:val="006C7FB5"/>
    <w:rsid w:val="006D001F"/>
    <w:rsid w:val="006D058A"/>
    <w:rsid w:val="006D0B74"/>
    <w:rsid w:val="006D11E5"/>
    <w:rsid w:val="006D1753"/>
    <w:rsid w:val="006D18B7"/>
    <w:rsid w:val="006D203A"/>
    <w:rsid w:val="006D2229"/>
    <w:rsid w:val="006D27C6"/>
    <w:rsid w:val="006D280E"/>
    <w:rsid w:val="006D2E07"/>
    <w:rsid w:val="006D4834"/>
    <w:rsid w:val="006D49FD"/>
    <w:rsid w:val="006D4DC0"/>
    <w:rsid w:val="006D4DEE"/>
    <w:rsid w:val="006D5507"/>
    <w:rsid w:val="006D574C"/>
    <w:rsid w:val="006D6E2B"/>
    <w:rsid w:val="006D7B04"/>
    <w:rsid w:val="006D7F37"/>
    <w:rsid w:val="006E00BA"/>
    <w:rsid w:val="006E0A45"/>
    <w:rsid w:val="006E0EA8"/>
    <w:rsid w:val="006E15D9"/>
    <w:rsid w:val="006E1AE8"/>
    <w:rsid w:val="006E1D00"/>
    <w:rsid w:val="006E1DD3"/>
    <w:rsid w:val="006E245F"/>
    <w:rsid w:val="006E2CF6"/>
    <w:rsid w:val="006E3145"/>
    <w:rsid w:val="006E3197"/>
    <w:rsid w:val="006E42A4"/>
    <w:rsid w:val="006E436E"/>
    <w:rsid w:val="006E476A"/>
    <w:rsid w:val="006E4C50"/>
    <w:rsid w:val="006E4FF6"/>
    <w:rsid w:val="006E5066"/>
    <w:rsid w:val="006E54F0"/>
    <w:rsid w:val="006E563C"/>
    <w:rsid w:val="006E5676"/>
    <w:rsid w:val="006E5FFD"/>
    <w:rsid w:val="006E69C7"/>
    <w:rsid w:val="006E6B01"/>
    <w:rsid w:val="006E6C33"/>
    <w:rsid w:val="006E6D71"/>
    <w:rsid w:val="006E7ACF"/>
    <w:rsid w:val="006E7C6D"/>
    <w:rsid w:val="006E7D81"/>
    <w:rsid w:val="006F04A3"/>
    <w:rsid w:val="006F0925"/>
    <w:rsid w:val="006F0A6F"/>
    <w:rsid w:val="006F0DD4"/>
    <w:rsid w:val="006F18C1"/>
    <w:rsid w:val="006F1D66"/>
    <w:rsid w:val="006F2504"/>
    <w:rsid w:val="006F2A7A"/>
    <w:rsid w:val="006F365C"/>
    <w:rsid w:val="006F37B6"/>
    <w:rsid w:val="006F3AAD"/>
    <w:rsid w:val="006F3FC0"/>
    <w:rsid w:val="006F4013"/>
    <w:rsid w:val="006F4640"/>
    <w:rsid w:val="006F4753"/>
    <w:rsid w:val="006F5391"/>
    <w:rsid w:val="006F54C4"/>
    <w:rsid w:val="006F5ABD"/>
    <w:rsid w:val="006F5B7A"/>
    <w:rsid w:val="006F6312"/>
    <w:rsid w:val="006F64E8"/>
    <w:rsid w:val="006F6FD4"/>
    <w:rsid w:val="006F7D0D"/>
    <w:rsid w:val="0070013D"/>
    <w:rsid w:val="007001DE"/>
    <w:rsid w:val="00700790"/>
    <w:rsid w:val="0070099B"/>
    <w:rsid w:val="007009FE"/>
    <w:rsid w:val="00700D95"/>
    <w:rsid w:val="0070155A"/>
    <w:rsid w:val="007022EE"/>
    <w:rsid w:val="007024A0"/>
    <w:rsid w:val="007026B2"/>
    <w:rsid w:val="00703402"/>
    <w:rsid w:val="00703489"/>
    <w:rsid w:val="007035F2"/>
    <w:rsid w:val="00703A10"/>
    <w:rsid w:val="00703A32"/>
    <w:rsid w:val="00703D93"/>
    <w:rsid w:val="007047DB"/>
    <w:rsid w:val="00704CBF"/>
    <w:rsid w:val="00704D3D"/>
    <w:rsid w:val="007051D2"/>
    <w:rsid w:val="00705FB3"/>
    <w:rsid w:val="007063C2"/>
    <w:rsid w:val="00706952"/>
    <w:rsid w:val="00706BE3"/>
    <w:rsid w:val="00707450"/>
    <w:rsid w:val="00707A1D"/>
    <w:rsid w:val="0071033F"/>
    <w:rsid w:val="00710ADF"/>
    <w:rsid w:val="007112A4"/>
    <w:rsid w:val="00711FF8"/>
    <w:rsid w:val="00712A58"/>
    <w:rsid w:val="00712E1B"/>
    <w:rsid w:val="0071437B"/>
    <w:rsid w:val="00714A70"/>
    <w:rsid w:val="00714A82"/>
    <w:rsid w:val="00714DD1"/>
    <w:rsid w:val="00715BEC"/>
    <w:rsid w:val="00716066"/>
    <w:rsid w:val="007160D9"/>
    <w:rsid w:val="00716114"/>
    <w:rsid w:val="00716775"/>
    <w:rsid w:val="00717295"/>
    <w:rsid w:val="0072005C"/>
    <w:rsid w:val="00720307"/>
    <w:rsid w:val="00720666"/>
    <w:rsid w:val="00720AAD"/>
    <w:rsid w:val="00721188"/>
    <w:rsid w:val="00721967"/>
    <w:rsid w:val="00721AAB"/>
    <w:rsid w:val="00721ADB"/>
    <w:rsid w:val="00721B46"/>
    <w:rsid w:val="00722547"/>
    <w:rsid w:val="00722548"/>
    <w:rsid w:val="00722585"/>
    <w:rsid w:val="00722FD4"/>
    <w:rsid w:val="00723708"/>
    <w:rsid w:val="0072395A"/>
    <w:rsid w:val="00723B75"/>
    <w:rsid w:val="007240FF"/>
    <w:rsid w:val="007245F7"/>
    <w:rsid w:val="00724C50"/>
    <w:rsid w:val="0072550D"/>
    <w:rsid w:val="0072570C"/>
    <w:rsid w:val="00725C86"/>
    <w:rsid w:val="00725E7A"/>
    <w:rsid w:val="00725E82"/>
    <w:rsid w:val="007265D1"/>
    <w:rsid w:val="0072686E"/>
    <w:rsid w:val="00726FFD"/>
    <w:rsid w:val="0073033F"/>
    <w:rsid w:val="007316DE"/>
    <w:rsid w:val="00731883"/>
    <w:rsid w:val="00731B3F"/>
    <w:rsid w:val="007320C9"/>
    <w:rsid w:val="00732188"/>
    <w:rsid w:val="007329B2"/>
    <w:rsid w:val="00732ED9"/>
    <w:rsid w:val="00733C3E"/>
    <w:rsid w:val="007349FF"/>
    <w:rsid w:val="00734ABE"/>
    <w:rsid w:val="00734D5D"/>
    <w:rsid w:val="0073534E"/>
    <w:rsid w:val="0073573B"/>
    <w:rsid w:val="00735EE3"/>
    <w:rsid w:val="00736225"/>
    <w:rsid w:val="00736785"/>
    <w:rsid w:val="00736BC2"/>
    <w:rsid w:val="00737026"/>
    <w:rsid w:val="00737243"/>
    <w:rsid w:val="00737F21"/>
    <w:rsid w:val="00740106"/>
    <w:rsid w:val="0074049F"/>
    <w:rsid w:val="007404AE"/>
    <w:rsid w:val="007404E1"/>
    <w:rsid w:val="007410A6"/>
    <w:rsid w:val="00741595"/>
    <w:rsid w:val="007418F0"/>
    <w:rsid w:val="00741BFB"/>
    <w:rsid w:val="0074200C"/>
    <w:rsid w:val="00742118"/>
    <w:rsid w:val="00742414"/>
    <w:rsid w:val="00742723"/>
    <w:rsid w:val="00743115"/>
    <w:rsid w:val="00743B0B"/>
    <w:rsid w:val="0074406D"/>
    <w:rsid w:val="00744318"/>
    <w:rsid w:val="00744543"/>
    <w:rsid w:val="00744F47"/>
    <w:rsid w:val="00745184"/>
    <w:rsid w:val="0074572E"/>
    <w:rsid w:val="00745E29"/>
    <w:rsid w:val="00745F11"/>
    <w:rsid w:val="00746281"/>
    <w:rsid w:val="007466A0"/>
    <w:rsid w:val="00746846"/>
    <w:rsid w:val="0074685C"/>
    <w:rsid w:val="00746C0F"/>
    <w:rsid w:val="00746F5E"/>
    <w:rsid w:val="00747AF7"/>
    <w:rsid w:val="00747CD1"/>
    <w:rsid w:val="0075067C"/>
    <w:rsid w:val="0075067F"/>
    <w:rsid w:val="00750CF3"/>
    <w:rsid w:val="00752388"/>
    <w:rsid w:val="007524F0"/>
    <w:rsid w:val="0075371B"/>
    <w:rsid w:val="00753C7E"/>
    <w:rsid w:val="00753D42"/>
    <w:rsid w:val="007540DD"/>
    <w:rsid w:val="00754462"/>
    <w:rsid w:val="00754BCD"/>
    <w:rsid w:val="00755892"/>
    <w:rsid w:val="00756266"/>
    <w:rsid w:val="00756713"/>
    <w:rsid w:val="00756B4F"/>
    <w:rsid w:val="00757128"/>
    <w:rsid w:val="00757B4C"/>
    <w:rsid w:val="00757EF9"/>
    <w:rsid w:val="00760398"/>
    <w:rsid w:val="0076077A"/>
    <w:rsid w:val="00760C9D"/>
    <w:rsid w:val="00760E8C"/>
    <w:rsid w:val="00761162"/>
    <w:rsid w:val="007613AD"/>
    <w:rsid w:val="007616CD"/>
    <w:rsid w:val="0076184E"/>
    <w:rsid w:val="00762081"/>
    <w:rsid w:val="007621A9"/>
    <w:rsid w:val="00762971"/>
    <w:rsid w:val="00762A56"/>
    <w:rsid w:val="00762C31"/>
    <w:rsid w:val="00762D6B"/>
    <w:rsid w:val="00762E5F"/>
    <w:rsid w:val="007631F6"/>
    <w:rsid w:val="007632A9"/>
    <w:rsid w:val="00763A5D"/>
    <w:rsid w:val="00763B86"/>
    <w:rsid w:val="00763D08"/>
    <w:rsid w:val="00764808"/>
    <w:rsid w:val="00764BF4"/>
    <w:rsid w:val="007651B9"/>
    <w:rsid w:val="0076524E"/>
    <w:rsid w:val="0076551B"/>
    <w:rsid w:val="007659A1"/>
    <w:rsid w:val="00765C1B"/>
    <w:rsid w:val="00766180"/>
    <w:rsid w:val="00766556"/>
    <w:rsid w:val="00766683"/>
    <w:rsid w:val="0076748B"/>
    <w:rsid w:val="00767E26"/>
    <w:rsid w:val="00770584"/>
    <w:rsid w:val="00770BD7"/>
    <w:rsid w:val="0077110A"/>
    <w:rsid w:val="007714D1"/>
    <w:rsid w:val="00771800"/>
    <w:rsid w:val="00771E32"/>
    <w:rsid w:val="00771EBA"/>
    <w:rsid w:val="00772FE5"/>
    <w:rsid w:val="007730FE"/>
    <w:rsid w:val="007752D3"/>
    <w:rsid w:val="0077530C"/>
    <w:rsid w:val="007754A8"/>
    <w:rsid w:val="007755A0"/>
    <w:rsid w:val="00775B24"/>
    <w:rsid w:val="00776C54"/>
    <w:rsid w:val="0077744A"/>
    <w:rsid w:val="00777531"/>
    <w:rsid w:val="007778E0"/>
    <w:rsid w:val="0078087A"/>
    <w:rsid w:val="007808E7"/>
    <w:rsid w:val="00781FCE"/>
    <w:rsid w:val="007826B2"/>
    <w:rsid w:val="00782A8E"/>
    <w:rsid w:val="007831BC"/>
    <w:rsid w:val="007833CC"/>
    <w:rsid w:val="007837DA"/>
    <w:rsid w:val="007849AF"/>
    <w:rsid w:val="00786769"/>
    <w:rsid w:val="00787158"/>
    <w:rsid w:val="007874A7"/>
    <w:rsid w:val="00787FD3"/>
    <w:rsid w:val="00790ACC"/>
    <w:rsid w:val="007916D9"/>
    <w:rsid w:val="00791C60"/>
    <w:rsid w:val="00791FEE"/>
    <w:rsid w:val="007923C1"/>
    <w:rsid w:val="0079259E"/>
    <w:rsid w:val="00792695"/>
    <w:rsid w:val="00792966"/>
    <w:rsid w:val="00792DE3"/>
    <w:rsid w:val="00792F0D"/>
    <w:rsid w:val="00793F3A"/>
    <w:rsid w:val="00794617"/>
    <w:rsid w:val="00794A30"/>
    <w:rsid w:val="00794AB9"/>
    <w:rsid w:val="00796362"/>
    <w:rsid w:val="00796A46"/>
    <w:rsid w:val="00797F30"/>
    <w:rsid w:val="007A02EA"/>
    <w:rsid w:val="007A032A"/>
    <w:rsid w:val="007A03A5"/>
    <w:rsid w:val="007A071B"/>
    <w:rsid w:val="007A0A21"/>
    <w:rsid w:val="007A0ABE"/>
    <w:rsid w:val="007A119F"/>
    <w:rsid w:val="007A2735"/>
    <w:rsid w:val="007A29E9"/>
    <w:rsid w:val="007A2E17"/>
    <w:rsid w:val="007A2E8A"/>
    <w:rsid w:val="007A33E5"/>
    <w:rsid w:val="007A391F"/>
    <w:rsid w:val="007A3F97"/>
    <w:rsid w:val="007A4363"/>
    <w:rsid w:val="007A48B1"/>
    <w:rsid w:val="007A4977"/>
    <w:rsid w:val="007A4B0E"/>
    <w:rsid w:val="007A5A2B"/>
    <w:rsid w:val="007A5DFB"/>
    <w:rsid w:val="007A60E8"/>
    <w:rsid w:val="007A61B1"/>
    <w:rsid w:val="007A6394"/>
    <w:rsid w:val="007A654F"/>
    <w:rsid w:val="007A67B6"/>
    <w:rsid w:val="007A6876"/>
    <w:rsid w:val="007A68A2"/>
    <w:rsid w:val="007A6AEE"/>
    <w:rsid w:val="007A6F02"/>
    <w:rsid w:val="007A7948"/>
    <w:rsid w:val="007A7974"/>
    <w:rsid w:val="007B0134"/>
    <w:rsid w:val="007B016D"/>
    <w:rsid w:val="007B0526"/>
    <w:rsid w:val="007B0669"/>
    <w:rsid w:val="007B07FC"/>
    <w:rsid w:val="007B083D"/>
    <w:rsid w:val="007B0E21"/>
    <w:rsid w:val="007B183C"/>
    <w:rsid w:val="007B18FD"/>
    <w:rsid w:val="007B1A67"/>
    <w:rsid w:val="007B1FCF"/>
    <w:rsid w:val="007B2357"/>
    <w:rsid w:val="007B2A27"/>
    <w:rsid w:val="007B2A63"/>
    <w:rsid w:val="007B2ACB"/>
    <w:rsid w:val="007B2EA5"/>
    <w:rsid w:val="007B38D3"/>
    <w:rsid w:val="007B394B"/>
    <w:rsid w:val="007B3CCA"/>
    <w:rsid w:val="007B3FD4"/>
    <w:rsid w:val="007B41CC"/>
    <w:rsid w:val="007B4517"/>
    <w:rsid w:val="007B470D"/>
    <w:rsid w:val="007B477E"/>
    <w:rsid w:val="007B4D81"/>
    <w:rsid w:val="007B51E4"/>
    <w:rsid w:val="007B53AF"/>
    <w:rsid w:val="007B5E45"/>
    <w:rsid w:val="007B6DB9"/>
    <w:rsid w:val="007B77B9"/>
    <w:rsid w:val="007B7AAB"/>
    <w:rsid w:val="007B7E07"/>
    <w:rsid w:val="007B7EB7"/>
    <w:rsid w:val="007B7F5F"/>
    <w:rsid w:val="007B7FB6"/>
    <w:rsid w:val="007C0415"/>
    <w:rsid w:val="007C059C"/>
    <w:rsid w:val="007C168B"/>
    <w:rsid w:val="007C22D1"/>
    <w:rsid w:val="007C2733"/>
    <w:rsid w:val="007C2F3B"/>
    <w:rsid w:val="007C345A"/>
    <w:rsid w:val="007C38C0"/>
    <w:rsid w:val="007C41D8"/>
    <w:rsid w:val="007C50E0"/>
    <w:rsid w:val="007C5776"/>
    <w:rsid w:val="007C6289"/>
    <w:rsid w:val="007C6AA1"/>
    <w:rsid w:val="007C6AA8"/>
    <w:rsid w:val="007C6CFA"/>
    <w:rsid w:val="007C703A"/>
    <w:rsid w:val="007C74E7"/>
    <w:rsid w:val="007C7758"/>
    <w:rsid w:val="007C7A61"/>
    <w:rsid w:val="007C7AF8"/>
    <w:rsid w:val="007C7B39"/>
    <w:rsid w:val="007C7B9F"/>
    <w:rsid w:val="007D031E"/>
    <w:rsid w:val="007D05E5"/>
    <w:rsid w:val="007D0634"/>
    <w:rsid w:val="007D0BB1"/>
    <w:rsid w:val="007D0F9A"/>
    <w:rsid w:val="007D11E8"/>
    <w:rsid w:val="007D16B2"/>
    <w:rsid w:val="007D2002"/>
    <w:rsid w:val="007D3AA2"/>
    <w:rsid w:val="007D3C7C"/>
    <w:rsid w:val="007D3F6F"/>
    <w:rsid w:val="007D428A"/>
    <w:rsid w:val="007D484A"/>
    <w:rsid w:val="007D4A75"/>
    <w:rsid w:val="007D4C7E"/>
    <w:rsid w:val="007D4D03"/>
    <w:rsid w:val="007D578C"/>
    <w:rsid w:val="007D58F9"/>
    <w:rsid w:val="007D5908"/>
    <w:rsid w:val="007D735B"/>
    <w:rsid w:val="007D7BC0"/>
    <w:rsid w:val="007D7E8C"/>
    <w:rsid w:val="007D7EE5"/>
    <w:rsid w:val="007D7F36"/>
    <w:rsid w:val="007D7FBB"/>
    <w:rsid w:val="007E0F6E"/>
    <w:rsid w:val="007E123F"/>
    <w:rsid w:val="007E1341"/>
    <w:rsid w:val="007E168A"/>
    <w:rsid w:val="007E1E06"/>
    <w:rsid w:val="007E2421"/>
    <w:rsid w:val="007E24AD"/>
    <w:rsid w:val="007E290C"/>
    <w:rsid w:val="007E3124"/>
    <w:rsid w:val="007E3516"/>
    <w:rsid w:val="007E3E64"/>
    <w:rsid w:val="007E4112"/>
    <w:rsid w:val="007E41BD"/>
    <w:rsid w:val="007E4567"/>
    <w:rsid w:val="007E46ED"/>
    <w:rsid w:val="007E5473"/>
    <w:rsid w:val="007E5B17"/>
    <w:rsid w:val="007E5F2F"/>
    <w:rsid w:val="007E696D"/>
    <w:rsid w:val="007E71AA"/>
    <w:rsid w:val="007E7461"/>
    <w:rsid w:val="007E76ED"/>
    <w:rsid w:val="007E7701"/>
    <w:rsid w:val="007E7744"/>
    <w:rsid w:val="007E776D"/>
    <w:rsid w:val="007E7864"/>
    <w:rsid w:val="007E7F6C"/>
    <w:rsid w:val="007F018B"/>
    <w:rsid w:val="007F042C"/>
    <w:rsid w:val="007F08D2"/>
    <w:rsid w:val="007F1455"/>
    <w:rsid w:val="007F17E9"/>
    <w:rsid w:val="007F1937"/>
    <w:rsid w:val="007F1EAD"/>
    <w:rsid w:val="007F1EDD"/>
    <w:rsid w:val="007F2C4F"/>
    <w:rsid w:val="007F3011"/>
    <w:rsid w:val="007F30EC"/>
    <w:rsid w:val="007F36D4"/>
    <w:rsid w:val="007F3775"/>
    <w:rsid w:val="007F38B3"/>
    <w:rsid w:val="007F3D8B"/>
    <w:rsid w:val="007F41BF"/>
    <w:rsid w:val="007F4447"/>
    <w:rsid w:val="007F477C"/>
    <w:rsid w:val="007F494B"/>
    <w:rsid w:val="007F4AA6"/>
    <w:rsid w:val="007F4BA0"/>
    <w:rsid w:val="007F502D"/>
    <w:rsid w:val="007F53E7"/>
    <w:rsid w:val="007F5471"/>
    <w:rsid w:val="007F5672"/>
    <w:rsid w:val="007F6C0B"/>
    <w:rsid w:val="007F7077"/>
    <w:rsid w:val="007F7233"/>
    <w:rsid w:val="007F7AA0"/>
    <w:rsid w:val="007F7CC8"/>
    <w:rsid w:val="0080015D"/>
    <w:rsid w:val="00800449"/>
    <w:rsid w:val="00800641"/>
    <w:rsid w:val="00800CFC"/>
    <w:rsid w:val="0080109D"/>
    <w:rsid w:val="008011DE"/>
    <w:rsid w:val="008013FB"/>
    <w:rsid w:val="008016D0"/>
    <w:rsid w:val="0080175D"/>
    <w:rsid w:val="008020AD"/>
    <w:rsid w:val="008022C4"/>
    <w:rsid w:val="00803879"/>
    <w:rsid w:val="00803FB4"/>
    <w:rsid w:val="00804497"/>
    <w:rsid w:val="00804F94"/>
    <w:rsid w:val="00804FC7"/>
    <w:rsid w:val="008052FE"/>
    <w:rsid w:val="00805325"/>
    <w:rsid w:val="0080601C"/>
    <w:rsid w:val="008061B7"/>
    <w:rsid w:val="008061C7"/>
    <w:rsid w:val="008062CA"/>
    <w:rsid w:val="00806717"/>
    <w:rsid w:val="00806F01"/>
    <w:rsid w:val="0080708D"/>
    <w:rsid w:val="00807870"/>
    <w:rsid w:val="00807936"/>
    <w:rsid w:val="00807A79"/>
    <w:rsid w:val="00807D82"/>
    <w:rsid w:val="00810301"/>
    <w:rsid w:val="00810786"/>
    <w:rsid w:val="00810956"/>
    <w:rsid w:val="00811855"/>
    <w:rsid w:val="00811C01"/>
    <w:rsid w:val="008130FC"/>
    <w:rsid w:val="00813383"/>
    <w:rsid w:val="00813495"/>
    <w:rsid w:val="0081375B"/>
    <w:rsid w:val="00813F05"/>
    <w:rsid w:val="00813F76"/>
    <w:rsid w:val="00815305"/>
    <w:rsid w:val="00815430"/>
    <w:rsid w:val="008157A1"/>
    <w:rsid w:val="0081586B"/>
    <w:rsid w:val="00815889"/>
    <w:rsid w:val="00815E0E"/>
    <w:rsid w:val="00815E69"/>
    <w:rsid w:val="00815F7B"/>
    <w:rsid w:val="00817531"/>
    <w:rsid w:val="00817A76"/>
    <w:rsid w:val="00817BC2"/>
    <w:rsid w:val="00817CE9"/>
    <w:rsid w:val="00817F43"/>
    <w:rsid w:val="00820104"/>
    <w:rsid w:val="00820228"/>
    <w:rsid w:val="00820921"/>
    <w:rsid w:val="00820934"/>
    <w:rsid w:val="008209CC"/>
    <w:rsid w:val="00820CC7"/>
    <w:rsid w:val="00820EA3"/>
    <w:rsid w:val="00820EE3"/>
    <w:rsid w:val="008213D4"/>
    <w:rsid w:val="00822190"/>
    <w:rsid w:val="00822609"/>
    <w:rsid w:val="0082287B"/>
    <w:rsid w:val="00822B32"/>
    <w:rsid w:val="008237AA"/>
    <w:rsid w:val="00823986"/>
    <w:rsid w:val="00823E80"/>
    <w:rsid w:val="008241E3"/>
    <w:rsid w:val="008248F2"/>
    <w:rsid w:val="00826908"/>
    <w:rsid w:val="00826A81"/>
    <w:rsid w:val="00826E5B"/>
    <w:rsid w:val="008270B0"/>
    <w:rsid w:val="00827378"/>
    <w:rsid w:val="008274DF"/>
    <w:rsid w:val="00827A0F"/>
    <w:rsid w:val="00827B80"/>
    <w:rsid w:val="00827F61"/>
    <w:rsid w:val="00830089"/>
    <w:rsid w:val="00830167"/>
    <w:rsid w:val="0083022B"/>
    <w:rsid w:val="008303FD"/>
    <w:rsid w:val="00830C1D"/>
    <w:rsid w:val="008316E1"/>
    <w:rsid w:val="00831A0D"/>
    <w:rsid w:val="008320B2"/>
    <w:rsid w:val="00832421"/>
    <w:rsid w:val="00832561"/>
    <w:rsid w:val="00832734"/>
    <w:rsid w:val="00832AC2"/>
    <w:rsid w:val="00832DDA"/>
    <w:rsid w:val="00833373"/>
    <w:rsid w:val="00833607"/>
    <w:rsid w:val="0083373C"/>
    <w:rsid w:val="0083389F"/>
    <w:rsid w:val="008342BF"/>
    <w:rsid w:val="00834713"/>
    <w:rsid w:val="00834A22"/>
    <w:rsid w:val="00834F6F"/>
    <w:rsid w:val="00835042"/>
    <w:rsid w:val="008353F4"/>
    <w:rsid w:val="0083554D"/>
    <w:rsid w:val="00835E98"/>
    <w:rsid w:val="008362DF"/>
    <w:rsid w:val="00836D7F"/>
    <w:rsid w:val="008373A0"/>
    <w:rsid w:val="008375C0"/>
    <w:rsid w:val="008375DF"/>
    <w:rsid w:val="00837A88"/>
    <w:rsid w:val="00837C99"/>
    <w:rsid w:val="00837FD3"/>
    <w:rsid w:val="00840235"/>
    <w:rsid w:val="00840998"/>
    <w:rsid w:val="00840B99"/>
    <w:rsid w:val="008410F7"/>
    <w:rsid w:val="00841360"/>
    <w:rsid w:val="00841832"/>
    <w:rsid w:val="00842213"/>
    <w:rsid w:val="0084266F"/>
    <w:rsid w:val="00842741"/>
    <w:rsid w:val="00843BB5"/>
    <w:rsid w:val="0084433E"/>
    <w:rsid w:val="00844A72"/>
    <w:rsid w:val="00844F8C"/>
    <w:rsid w:val="0084515D"/>
    <w:rsid w:val="00845864"/>
    <w:rsid w:val="00845CD3"/>
    <w:rsid w:val="0084671F"/>
    <w:rsid w:val="008467CF"/>
    <w:rsid w:val="0084796D"/>
    <w:rsid w:val="00850ED6"/>
    <w:rsid w:val="00851C1C"/>
    <w:rsid w:val="008525BD"/>
    <w:rsid w:val="008526AF"/>
    <w:rsid w:val="00852CAC"/>
    <w:rsid w:val="0085355E"/>
    <w:rsid w:val="00853609"/>
    <w:rsid w:val="0085393F"/>
    <w:rsid w:val="00853B20"/>
    <w:rsid w:val="00853E46"/>
    <w:rsid w:val="008542B8"/>
    <w:rsid w:val="00855559"/>
    <w:rsid w:val="0085574C"/>
    <w:rsid w:val="00855E00"/>
    <w:rsid w:val="008567F8"/>
    <w:rsid w:val="008577BA"/>
    <w:rsid w:val="008602FB"/>
    <w:rsid w:val="008607D6"/>
    <w:rsid w:val="008609B4"/>
    <w:rsid w:val="0086150A"/>
    <w:rsid w:val="008625CA"/>
    <w:rsid w:val="00862817"/>
    <w:rsid w:val="00862AA4"/>
    <w:rsid w:val="00862D81"/>
    <w:rsid w:val="008631CD"/>
    <w:rsid w:val="0086329B"/>
    <w:rsid w:val="008642F9"/>
    <w:rsid w:val="00864644"/>
    <w:rsid w:val="008646F3"/>
    <w:rsid w:val="00864AA0"/>
    <w:rsid w:val="00864E99"/>
    <w:rsid w:val="00865102"/>
    <w:rsid w:val="00865691"/>
    <w:rsid w:val="00865697"/>
    <w:rsid w:val="008658A9"/>
    <w:rsid w:val="00865EE1"/>
    <w:rsid w:val="0086613C"/>
    <w:rsid w:val="00866218"/>
    <w:rsid w:val="008662B7"/>
    <w:rsid w:val="008664C1"/>
    <w:rsid w:val="00866A80"/>
    <w:rsid w:val="00866B95"/>
    <w:rsid w:val="00866E33"/>
    <w:rsid w:val="00867329"/>
    <w:rsid w:val="00867A79"/>
    <w:rsid w:val="00867B6F"/>
    <w:rsid w:val="00870002"/>
    <w:rsid w:val="00870B25"/>
    <w:rsid w:val="00871613"/>
    <w:rsid w:val="00871810"/>
    <w:rsid w:val="00871C48"/>
    <w:rsid w:val="00871C95"/>
    <w:rsid w:val="00872DCE"/>
    <w:rsid w:val="0087306C"/>
    <w:rsid w:val="008730EE"/>
    <w:rsid w:val="00873285"/>
    <w:rsid w:val="00873582"/>
    <w:rsid w:val="0087369E"/>
    <w:rsid w:val="00873BAC"/>
    <w:rsid w:val="00873E28"/>
    <w:rsid w:val="0087441F"/>
    <w:rsid w:val="00874A0C"/>
    <w:rsid w:val="00874CFB"/>
    <w:rsid w:val="00874DC2"/>
    <w:rsid w:val="008751AB"/>
    <w:rsid w:val="008765ED"/>
    <w:rsid w:val="0087663C"/>
    <w:rsid w:val="00877290"/>
    <w:rsid w:val="0087773D"/>
    <w:rsid w:val="00877781"/>
    <w:rsid w:val="00877AD6"/>
    <w:rsid w:val="008801FC"/>
    <w:rsid w:val="00880556"/>
    <w:rsid w:val="008806BB"/>
    <w:rsid w:val="00880788"/>
    <w:rsid w:val="00880CC2"/>
    <w:rsid w:val="00880DB4"/>
    <w:rsid w:val="00881474"/>
    <w:rsid w:val="008819F4"/>
    <w:rsid w:val="00881ACE"/>
    <w:rsid w:val="00881F4A"/>
    <w:rsid w:val="008827E2"/>
    <w:rsid w:val="00882B2E"/>
    <w:rsid w:val="00882F4F"/>
    <w:rsid w:val="00883347"/>
    <w:rsid w:val="008835B5"/>
    <w:rsid w:val="00884796"/>
    <w:rsid w:val="00884F82"/>
    <w:rsid w:val="00884FD8"/>
    <w:rsid w:val="0088577D"/>
    <w:rsid w:val="00885F07"/>
    <w:rsid w:val="00886111"/>
    <w:rsid w:val="008864D5"/>
    <w:rsid w:val="0088679D"/>
    <w:rsid w:val="00887C56"/>
    <w:rsid w:val="00887E0D"/>
    <w:rsid w:val="0089042E"/>
    <w:rsid w:val="00890658"/>
    <w:rsid w:val="0089094F"/>
    <w:rsid w:val="00890DE9"/>
    <w:rsid w:val="00891399"/>
    <w:rsid w:val="008915CB"/>
    <w:rsid w:val="00891D49"/>
    <w:rsid w:val="00892800"/>
    <w:rsid w:val="00892B66"/>
    <w:rsid w:val="00892BE8"/>
    <w:rsid w:val="0089359A"/>
    <w:rsid w:val="00895C4F"/>
    <w:rsid w:val="008960B6"/>
    <w:rsid w:val="008969AE"/>
    <w:rsid w:val="008977D2"/>
    <w:rsid w:val="008A02CD"/>
    <w:rsid w:val="008A03A0"/>
    <w:rsid w:val="008A041B"/>
    <w:rsid w:val="008A1751"/>
    <w:rsid w:val="008A1ACD"/>
    <w:rsid w:val="008A1BDD"/>
    <w:rsid w:val="008A22C6"/>
    <w:rsid w:val="008A2A09"/>
    <w:rsid w:val="008A35D1"/>
    <w:rsid w:val="008A3DA8"/>
    <w:rsid w:val="008A4B63"/>
    <w:rsid w:val="008A5652"/>
    <w:rsid w:val="008A5822"/>
    <w:rsid w:val="008A59BD"/>
    <w:rsid w:val="008A5A23"/>
    <w:rsid w:val="008A5AB1"/>
    <w:rsid w:val="008A5D8E"/>
    <w:rsid w:val="008A6329"/>
    <w:rsid w:val="008A6747"/>
    <w:rsid w:val="008A6908"/>
    <w:rsid w:val="008A6D6C"/>
    <w:rsid w:val="008A6EC6"/>
    <w:rsid w:val="008A715D"/>
    <w:rsid w:val="008A71AF"/>
    <w:rsid w:val="008A7282"/>
    <w:rsid w:val="008B0112"/>
    <w:rsid w:val="008B01D5"/>
    <w:rsid w:val="008B02EF"/>
    <w:rsid w:val="008B09C6"/>
    <w:rsid w:val="008B152F"/>
    <w:rsid w:val="008B19C6"/>
    <w:rsid w:val="008B1FE8"/>
    <w:rsid w:val="008B29A2"/>
    <w:rsid w:val="008B3119"/>
    <w:rsid w:val="008B3439"/>
    <w:rsid w:val="008B3490"/>
    <w:rsid w:val="008B3ED8"/>
    <w:rsid w:val="008B4090"/>
    <w:rsid w:val="008B478A"/>
    <w:rsid w:val="008B4E5A"/>
    <w:rsid w:val="008B4EAA"/>
    <w:rsid w:val="008B5378"/>
    <w:rsid w:val="008B5704"/>
    <w:rsid w:val="008B59CB"/>
    <w:rsid w:val="008B5B81"/>
    <w:rsid w:val="008B722D"/>
    <w:rsid w:val="008B7729"/>
    <w:rsid w:val="008C03D1"/>
    <w:rsid w:val="008C0C2B"/>
    <w:rsid w:val="008C18E1"/>
    <w:rsid w:val="008C1FD5"/>
    <w:rsid w:val="008C2AB2"/>
    <w:rsid w:val="008C2D3B"/>
    <w:rsid w:val="008C2E23"/>
    <w:rsid w:val="008C2F68"/>
    <w:rsid w:val="008C302E"/>
    <w:rsid w:val="008C316B"/>
    <w:rsid w:val="008C4383"/>
    <w:rsid w:val="008C447F"/>
    <w:rsid w:val="008C45A7"/>
    <w:rsid w:val="008C51C0"/>
    <w:rsid w:val="008C53E5"/>
    <w:rsid w:val="008C56F7"/>
    <w:rsid w:val="008C5E86"/>
    <w:rsid w:val="008C5EB4"/>
    <w:rsid w:val="008C6301"/>
    <w:rsid w:val="008C7917"/>
    <w:rsid w:val="008C7C24"/>
    <w:rsid w:val="008C7D40"/>
    <w:rsid w:val="008D016C"/>
    <w:rsid w:val="008D0306"/>
    <w:rsid w:val="008D0B22"/>
    <w:rsid w:val="008D0C31"/>
    <w:rsid w:val="008D0E2F"/>
    <w:rsid w:val="008D1986"/>
    <w:rsid w:val="008D1BDF"/>
    <w:rsid w:val="008D1CCE"/>
    <w:rsid w:val="008D1DEC"/>
    <w:rsid w:val="008D271D"/>
    <w:rsid w:val="008D2800"/>
    <w:rsid w:val="008D2ECA"/>
    <w:rsid w:val="008D33EC"/>
    <w:rsid w:val="008D341B"/>
    <w:rsid w:val="008D36F1"/>
    <w:rsid w:val="008D376B"/>
    <w:rsid w:val="008D490F"/>
    <w:rsid w:val="008D4FE8"/>
    <w:rsid w:val="008D650A"/>
    <w:rsid w:val="008D6558"/>
    <w:rsid w:val="008D6A89"/>
    <w:rsid w:val="008D6F7B"/>
    <w:rsid w:val="008D6FB5"/>
    <w:rsid w:val="008D7225"/>
    <w:rsid w:val="008D76D7"/>
    <w:rsid w:val="008D7721"/>
    <w:rsid w:val="008D7D9E"/>
    <w:rsid w:val="008E025B"/>
    <w:rsid w:val="008E0335"/>
    <w:rsid w:val="008E04D9"/>
    <w:rsid w:val="008E0701"/>
    <w:rsid w:val="008E0B9F"/>
    <w:rsid w:val="008E14FB"/>
    <w:rsid w:val="008E1FEB"/>
    <w:rsid w:val="008E27B6"/>
    <w:rsid w:val="008E27F1"/>
    <w:rsid w:val="008E28EA"/>
    <w:rsid w:val="008E30D4"/>
    <w:rsid w:val="008E3C79"/>
    <w:rsid w:val="008E4580"/>
    <w:rsid w:val="008E4625"/>
    <w:rsid w:val="008E5486"/>
    <w:rsid w:val="008E55BB"/>
    <w:rsid w:val="008E5630"/>
    <w:rsid w:val="008E58C2"/>
    <w:rsid w:val="008E5B54"/>
    <w:rsid w:val="008E6627"/>
    <w:rsid w:val="008E69D1"/>
    <w:rsid w:val="008E7206"/>
    <w:rsid w:val="008E77D0"/>
    <w:rsid w:val="008E79E0"/>
    <w:rsid w:val="008F002E"/>
    <w:rsid w:val="008F081F"/>
    <w:rsid w:val="008F099D"/>
    <w:rsid w:val="008F11F5"/>
    <w:rsid w:val="008F164A"/>
    <w:rsid w:val="008F179B"/>
    <w:rsid w:val="008F246F"/>
    <w:rsid w:val="008F28D6"/>
    <w:rsid w:val="008F2EBC"/>
    <w:rsid w:val="008F3337"/>
    <w:rsid w:val="008F3840"/>
    <w:rsid w:val="008F38AD"/>
    <w:rsid w:val="008F3B08"/>
    <w:rsid w:val="008F401B"/>
    <w:rsid w:val="008F490C"/>
    <w:rsid w:val="008F5165"/>
    <w:rsid w:val="008F5503"/>
    <w:rsid w:val="008F5539"/>
    <w:rsid w:val="008F5B4C"/>
    <w:rsid w:val="008F5CB1"/>
    <w:rsid w:val="008F5F0B"/>
    <w:rsid w:val="008F6079"/>
    <w:rsid w:val="008F6E49"/>
    <w:rsid w:val="008F6F29"/>
    <w:rsid w:val="008F7011"/>
    <w:rsid w:val="008F7145"/>
    <w:rsid w:val="008F71AB"/>
    <w:rsid w:val="008F7570"/>
    <w:rsid w:val="008F7F22"/>
    <w:rsid w:val="0090044C"/>
    <w:rsid w:val="00901195"/>
    <w:rsid w:val="00901759"/>
    <w:rsid w:val="00901CE0"/>
    <w:rsid w:val="00901E8A"/>
    <w:rsid w:val="009022CA"/>
    <w:rsid w:val="00902512"/>
    <w:rsid w:val="009027C6"/>
    <w:rsid w:val="00902AC5"/>
    <w:rsid w:val="00904285"/>
    <w:rsid w:val="009047A6"/>
    <w:rsid w:val="00904A06"/>
    <w:rsid w:val="00904AB5"/>
    <w:rsid w:val="00904D87"/>
    <w:rsid w:val="00905716"/>
    <w:rsid w:val="0090599C"/>
    <w:rsid w:val="009059FF"/>
    <w:rsid w:val="00905DB1"/>
    <w:rsid w:val="00905DCC"/>
    <w:rsid w:val="00905E1A"/>
    <w:rsid w:val="00905EC9"/>
    <w:rsid w:val="009068E5"/>
    <w:rsid w:val="00906E35"/>
    <w:rsid w:val="009075F4"/>
    <w:rsid w:val="00907671"/>
    <w:rsid w:val="009077FC"/>
    <w:rsid w:val="0091018B"/>
    <w:rsid w:val="0091074B"/>
    <w:rsid w:val="0091092E"/>
    <w:rsid w:val="0091105F"/>
    <w:rsid w:val="0091258E"/>
    <w:rsid w:val="00912637"/>
    <w:rsid w:val="00913076"/>
    <w:rsid w:val="009133AE"/>
    <w:rsid w:val="00913DA5"/>
    <w:rsid w:val="00913DC1"/>
    <w:rsid w:val="009140D0"/>
    <w:rsid w:val="009144FA"/>
    <w:rsid w:val="009145F9"/>
    <w:rsid w:val="00914858"/>
    <w:rsid w:val="00915924"/>
    <w:rsid w:val="009160AD"/>
    <w:rsid w:val="0091611E"/>
    <w:rsid w:val="009172A5"/>
    <w:rsid w:val="009178E5"/>
    <w:rsid w:val="00917E07"/>
    <w:rsid w:val="00920B62"/>
    <w:rsid w:val="00921220"/>
    <w:rsid w:val="00921599"/>
    <w:rsid w:val="00921933"/>
    <w:rsid w:val="00921F70"/>
    <w:rsid w:val="00922F43"/>
    <w:rsid w:val="0092324E"/>
    <w:rsid w:val="0092333D"/>
    <w:rsid w:val="00923632"/>
    <w:rsid w:val="00924121"/>
    <w:rsid w:val="0092443D"/>
    <w:rsid w:val="00924633"/>
    <w:rsid w:val="00925544"/>
    <w:rsid w:val="00925920"/>
    <w:rsid w:val="00925944"/>
    <w:rsid w:val="00925C29"/>
    <w:rsid w:val="00926663"/>
    <w:rsid w:val="0092695B"/>
    <w:rsid w:val="009269F1"/>
    <w:rsid w:val="00926F9E"/>
    <w:rsid w:val="00927ACC"/>
    <w:rsid w:val="00927B41"/>
    <w:rsid w:val="009301A9"/>
    <w:rsid w:val="00930A89"/>
    <w:rsid w:val="00930BA9"/>
    <w:rsid w:val="00930D9A"/>
    <w:rsid w:val="00930F09"/>
    <w:rsid w:val="00932C46"/>
    <w:rsid w:val="00932C92"/>
    <w:rsid w:val="00932F05"/>
    <w:rsid w:val="00933419"/>
    <w:rsid w:val="009334E8"/>
    <w:rsid w:val="0093353D"/>
    <w:rsid w:val="00933ADE"/>
    <w:rsid w:val="00933F1B"/>
    <w:rsid w:val="00934421"/>
    <w:rsid w:val="0093447A"/>
    <w:rsid w:val="00934582"/>
    <w:rsid w:val="009345A6"/>
    <w:rsid w:val="0093510B"/>
    <w:rsid w:val="00935857"/>
    <w:rsid w:val="00935AD8"/>
    <w:rsid w:val="009363DC"/>
    <w:rsid w:val="0093687F"/>
    <w:rsid w:val="009368D8"/>
    <w:rsid w:val="00936DF7"/>
    <w:rsid w:val="00937564"/>
    <w:rsid w:val="009403EB"/>
    <w:rsid w:val="0094042C"/>
    <w:rsid w:val="00940B3A"/>
    <w:rsid w:val="00941449"/>
    <w:rsid w:val="00941A7C"/>
    <w:rsid w:val="00941C8F"/>
    <w:rsid w:val="00941E64"/>
    <w:rsid w:val="00941ECF"/>
    <w:rsid w:val="00942428"/>
    <w:rsid w:val="009424C6"/>
    <w:rsid w:val="00942F69"/>
    <w:rsid w:val="0094300E"/>
    <w:rsid w:val="009432F9"/>
    <w:rsid w:val="0094375B"/>
    <w:rsid w:val="00944033"/>
    <w:rsid w:val="00944073"/>
    <w:rsid w:val="00944729"/>
    <w:rsid w:val="00944775"/>
    <w:rsid w:val="00944906"/>
    <w:rsid w:val="00944A0F"/>
    <w:rsid w:val="00945060"/>
    <w:rsid w:val="009452E0"/>
    <w:rsid w:val="00946152"/>
    <w:rsid w:val="0094639B"/>
    <w:rsid w:val="00946544"/>
    <w:rsid w:val="009466CC"/>
    <w:rsid w:val="00946A54"/>
    <w:rsid w:val="00946E3B"/>
    <w:rsid w:val="009473EE"/>
    <w:rsid w:val="009475CF"/>
    <w:rsid w:val="00947811"/>
    <w:rsid w:val="009478E6"/>
    <w:rsid w:val="00950153"/>
    <w:rsid w:val="0095023F"/>
    <w:rsid w:val="00950397"/>
    <w:rsid w:val="00950461"/>
    <w:rsid w:val="009506E1"/>
    <w:rsid w:val="00950974"/>
    <w:rsid w:val="00950CDB"/>
    <w:rsid w:val="00951FE5"/>
    <w:rsid w:val="0095218A"/>
    <w:rsid w:val="00952543"/>
    <w:rsid w:val="00952683"/>
    <w:rsid w:val="00952EAB"/>
    <w:rsid w:val="00952EDE"/>
    <w:rsid w:val="0095305A"/>
    <w:rsid w:val="00953FAB"/>
    <w:rsid w:val="009547FA"/>
    <w:rsid w:val="00954C6C"/>
    <w:rsid w:val="00954F88"/>
    <w:rsid w:val="00954FC7"/>
    <w:rsid w:val="0095514D"/>
    <w:rsid w:val="009552A5"/>
    <w:rsid w:val="00955665"/>
    <w:rsid w:val="00955674"/>
    <w:rsid w:val="00955BEF"/>
    <w:rsid w:val="00955CA1"/>
    <w:rsid w:val="00955D61"/>
    <w:rsid w:val="00955DA4"/>
    <w:rsid w:val="00955FEB"/>
    <w:rsid w:val="009564C7"/>
    <w:rsid w:val="00956703"/>
    <w:rsid w:val="00956C7C"/>
    <w:rsid w:val="0095725E"/>
    <w:rsid w:val="009572AA"/>
    <w:rsid w:val="0095730D"/>
    <w:rsid w:val="0095744F"/>
    <w:rsid w:val="0095772B"/>
    <w:rsid w:val="00957D00"/>
    <w:rsid w:val="00957DD2"/>
    <w:rsid w:val="00957FBA"/>
    <w:rsid w:val="00961039"/>
    <w:rsid w:val="00961416"/>
    <w:rsid w:val="00961666"/>
    <w:rsid w:val="00962039"/>
    <w:rsid w:val="00962823"/>
    <w:rsid w:val="00962AA2"/>
    <w:rsid w:val="00963638"/>
    <w:rsid w:val="00963A5A"/>
    <w:rsid w:val="00963DC2"/>
    <w:rsid w:val="009641DC"/>
    <w:rsid w:val="009642E6"/>
    <w:rsid w:val="00964A19"/>
    <w:rsid w:val="00964D2B"/>
    <w:rsid w:val="009652D0"/>
    <w:rsid w:val="00965BF1"/>
    <w:rsid w:val="009662AE"/>
    <w:rsid w:val="00966932"/>
    <w:rsid w:val="00966DD9"/>
    <w:rsid w:val="00966ED2"/>
    <w:rsid w:val="009674C6"/>
    <w:rsid w:val="00967735"/>
    <w:rsid w:val="00967FEC"/>
    <w:rsid w:val="00970392"/>
    <w:rsid w:val="00970822"/>
    <w:rsid w:val="00970FD4"/>
    <w:rsid w:val="009712C9"/>
    <w:rsid w:val="009712E3"/>
    <w:rsid w:val="00971921"/>
    <w:rsid w:val="00971D49"/>
    <w:rsid w:val="00971E61"/>
    <w:rsid w:val="00972E9F"/>
    <w:rsid w:val="00972F5B"/>
    <w:rsid w:val="0097302A"/>
    <w:rsid w:val="00973701"/>
    <w:rsid w:val="009738FD"/>
    <w:rsid w:val="0097391E"/>
    <w:rsid w:val="00974557"/>
    <w:rsid w:val="00974DEE"/>
    <w:rsid w:val="00974E0E"/>
    <w:rsid w:val="009750C1"/>
    <w:rsid w:val="009753A1"/>
    <w:rsid w:val="00975449"/>
    <w:rsid w:val="009758CD"/>
    <w:rsid w:val="00975B87"/>
    <w:rsid w:val="0097643B"/>
    <w:rsid w:val="00976954"/>
    <w:rsid w:val="00976A06"/>
    <w:rsid w:val="00976A71"/>
    <w:rsid w:val="00977BE1"/>
    <w:rsid w:val="00980775"/>
    <w:rsid w:val="00980A08"/>
    <w:rsid w:val="009810AB"/>
    <w:rsid w:val="009810D6"/>
    <w:rsid w:val="0098167A"/>
    <w:rsid w:val="00981858"/>
    <w:rsid w:val="009819AE"/>
    <w:rsid w:val="00981C4B"/>
    <w:rsid w:val="00981F84"/>
    <w:rsid w:val="009829F4"/>
    <w:rsid w:val="00984164"/>
    <w:rsid w:val="009849C0"/>
    <w:rsid w:val="00984A34"/>
    <w:rsid w:val="00984B08"/>
    <w:rsid w:val="00984CC9"/>
    <w:rsid w:val="00985491"/>
    <w:rsid w:val="009854EB"/>
    <w:rsid w:val="00985739"/>
    <w:rsid w:val="0098602E"/>
    <w:rsid w:val="00986920"/>
    <w:rsid w:val="00986A30"/>
    <w:rsid w:val="00986B62"/>
    <w:rsid w:val="00986BB9"/>
    <w:rsid w:val="0098730E"/>
    <w:rsid w:val="00987996"/>
    <w:rsid w:val="00990385"/>
    <w:rsid w:val="009905EC"/>
    <w:rsid w:val="009910F1"/>
    <w:rsid w:val="009919E8"/>
    <w:rsid w:val="00991AC4"/>
    <w:rsid w:val="00991B15"/>
    <w:rsid w:val="00991BAA"/>
    <w:rsid w:val="009932CD"/>
    <w:rsid w:val="0099409A"/>
    <w:rsid w:val="00994130"/>
    <w:rsid w:val="009941B4"/>
    <w:rsid w:val="00994930"/>
    <w:rsid w:val="00994B71"/>
    <w:rsid w:val="00995524"/>
    <w:rsid w:val="00995C1A"/>
    <w:rsid w:val="00996DB9"/>
    <w:rsid w:val="009974B4"/>
    <w:rsid w:val="0099760B"/>
    <w:rsid w:val="0099770A"/>
    <w:rsid w:val="00997FE9"/>
    <w:rsid w:val="009A0439"/>
    <w:rsid w:val="009A07F9"/>
    <w:rsid w:val="009A0896"/>
    <w:rsid w:val="009A096C"/>
    <w:rsid w:val="009A0F96"/>
    <w:rsid w:val="009A10D6"/>
    <w:rsid w:val="009A1790"/>
    <w:rsid w:val="009A1842"/>
    <w:rsid w:val="009A25F1"/>
    <w:rsid w:val="009A29D0"/>
    <w:rsid w:val="009A2B21"/>
    <w:rsid w:val="009A342D"/>
    <w:rsid w:val="009A3452"/>
    <w:rsid w:val="009A34C7"/>
    <w:rsid w:val="009A3F16"/>
    <w:rsid w:val="009A3F58"/>
    <w:rsid w:val="009A4230"/>
    <w:rsid w:val="009A4D57"/>
    <w:rsid w:val="009A4ECF"/>
    <w:rsid w:val="009A5674"/>
    <w:rsid w:val="009A5D79"/>
    <w:rsid w:val="009A5F6F"/>
    <w:rsid w:val="009A6654"/>
    <w:rsid w:val="009A6710"/>
    <w:rsid w:val="009A7496"/>
    <w:rsid w:val="009A7572"/>
    <w:rsid w:val="009A7839"/>
    <w:rsid w:val="009A7936"/>
    <w:rsid w:val="009A7C64"/>
    <w:rsid w:val="009B0017"/>
    <w:rsid w:val="009B0754"/>
    <w:rsid w:val="009B0A4A"/>
    <w:rsid w:val="009B1CDB"/>
    <w:rsid w:val="009B21EC"/>
    <w:rsid w:val="009B251A"/>
    <w:rsid w:val="009B268D"/>
    <w:rsid w:val="009B29D8"/>
    <w:rsid w:val="009B2E5E"/>
    <w:rsid w:val="009B2E9D"/>
    <w:rsid w:val="009B356F"/>
    <w:rsid w:val="009B37F4"/>
    <w:rsid w:val="009B3880"/>
    <w:rsid w:val="009B38B6"/>
    <w:rsid w:val="009B3970"/>
    <w:rsid w:val="009B421D"/>
    <w:rsid w:val="009B45F8"/>
    <w:rsid w:val="009B4CBE"/>
    <w:rsid w:val="009B4D67"/>
    <w:rsid w:val="009B4E3E"/>
    <w:rsid w:val="009B570A"/>
    <w:rsid w:val="009B5741"/>
    <w:rsid w:val="009B5769"/>
    <w:rsid w:val="009B5D41"/>
    <w:rsid w:val="009B6426"/>
    <w:rsid w:val="009B64AA"/>
    <w:rsid w:val="009B6CA7"/>
    <w:rsid w:val="009B7F29"/>
    <w:rsid w:val="009C021D"/>
    <w:rsid w:val="009C03C0"/>
    <w:rsid w:val="009C0810"/>
    <w:rsid w:val="009C0866"/>
    <w:rsid w:val="009C09B2"/>
    <w:rsid w:val="009C0E1C"/>
    <w:rsid w:val="009C1B5E"/>
    <w:rsid w:val="009C1D05"/>
    <w:rsid w:val="009C238F"/>
    <w:rsid w:val="009C2591"/>
    <w:rsid w:val="009C28C5"/>
    <w:rsid w:val="009C2CD4"/>
    <w:rsid w:val="009C32F6"/>
    <w:rsid w:val="009C38B6"/>
    <w:rsid w:val="009C3909"/>
    <w:rsid w:val="009C3EB1"/>
    <w:rsid w:val="009C4062"/>
    <w:rsid w:val="009C4330"/>
    <w:rsid w:val="009C45F4"/>
    <w:rsid w:val="009C486C"/>
    <w:rsid w:val="009C4A36"/>
    <w:rsid w:val="009C528D"/>
    <w:rsid w:val="009C5538"/>
    <w:rsid w:val="009C5AEF"/>
    <w:rsid w:val="009C5D11"/>
    <w:rsid w:val="009C5DFB"/>
    <w:rsid w:val="009C5E13"/>
    <w:rsid w:val="009C5E2D"/>
    <w:rsid w:val="009C5E61"/>
    <w:rsid w:val="009C6274"/>
    <w:rsid w:val="009C63E4"/>
    <w:rsid w:val="009C6808"/>
    <w:rsid w:val="009C6C2E"/>
    <w:rsid w:val="009C7C11"/>
    <w:rsid w:val="009C7FB6"/>
    <w:rsid w:val="009D10F3"/>
    <w:rsid w:val="009D15BC"/>
    <w:rsid w:val="009D1ABD"/>
    <w:rsid w:val="009D1D58"/>
    <w:rsid w:val="009D259A"/>
    <w:rsid w:val="009D275B"/>
    <w:rsid w:val="009D2AC4"/>
    <w:rsid w:val="009D30A3"/>
    <w:rsid w:val="009D385A"/>
    <w:rsid w:val="009D3ED6"/>
    <w:rsid w:val="009D422C"/>
    <w:rsid w:val="009D442D"/>
    <w:rsid w:val="009D4BCA"/>
    <w:rsid w:val="009D4EEE"/>
    <w:rsid w:val="009D4F81"/>
    <w:rsid w:val="009D5459"/>
    <w:rsid w:val="009D5603"/>
    <w:rsid w:val="009D5692"/>
    <w:rsid w:val="009D5F90"/>
    <w:rsid w:val="009D6208"/>
    <w:rsid w:val="009D6663"/>
    <w:rsid w:val="009D6735"/>
    <w:rsid w:val="009D6D22"/>
    <w:rsid w:val="009D74CD"/>
    <w:rsid w:val="009E0056"/>
    <w:rsid w:val="009E06A8"/>
    <w:rsid w:val="009E0B26"/>
    <w:rsid w:val="009E13AB"/>
    <w:rsid w:val="009E1A52"/>
    <w:rsid w:val="009E2187"/>
    <w:rsid w:val="009E2850"/>
    <w:rsid w:val="009E287E"/>
    <w:rsid w:val="009E360F"/>
    <w:rsid w:val="009E3651"/>
    <w:rsid w:val="009E365B"/>
    <w:rsid w:val="009E37FE"/>
    <w:rsid w:val="009E3881"/>
    <w:rsid w:val="009E3F6D"/>
    <w:rsid w:val="009E4136"/>
    <w:rsid w:val="009E4570"/>
    <w:rsid w:val="009E4787"/>
    <w:rsid w:val="009E489A"/>
    <w:rsid w:val="009E5545"/>
    <w:rsid w:val="009E582D"/>
    <w:rsid w:val="009E5928"/>
    <w:rsid w:val="009E59E7"/>
    <w:rsid w:val="009E5A75"/>
    <w:rsid w:val="009E5F8D"/>
    <w:rsid w:val="009E6D20"/>
    <w:rsid w:val="009E70D5"/>
    <w:rsid w:val="009E71B3"/>
    <w:rsid w:val="009E71EC"/>
    <w:rsid w:val="009E73F5"/>
    <w:rsid w:val="009E7416"/>
    <w:rsid w:val="009E7ACB"/>
    <w:rsid w:val="009E7C51"/>
    <w:rsid w:val="009E7CDF"/>
    <w:rsid w:val="009E7EA6"/>
    <w:rsid w:val="009F0F24"/>
    <w:rsid w:val="009F194B"/>
    <w:rsid w:val="009F1D71"/>
    <w:rsid w:val="009F2421"/>
    <w:rsid w:val="009F24DB"/>
    <w:rsid w:val="009F323F"/>
    <w:rsid w:val="009F3D9D"/>
    <w:rsid w:val="009F3E6F"/>
    <w:rsid w:val="009F50FD"/>
    <w:rsid w:val="009F5BA4"/>
    <w:rsid w:val="009F6315"/>
    <w:rsid w:val="009F6498"/>
    <w:rsid w:val="009F6949"/>
    <w:rsid w:val="009F6A2A"/>
    <w:rsid w:val="009F711A"/>
    <w:rsid w:val="009F72DB"/>
    <w:rsid w:val="009F77D7"/>
    <w:rsid w:val="009F7C69"/>
    <w:rsid w:val="00A003BB"/>
    <w:rsid w:val="00A00C79"/>
    <w:rsid w:val="00A013B3"/>
    <w:rsid w:val="00A0294E"/>
    <w:rsid w:val="00A02971"/>
    <w:rsid w:val="00A02C7E"/>
    <w:rsid w:val="00A02E0E"/>
    <w:rsid w:val="00A032C0"/>
    <w:rsid w:val="00A03F1D"/>
    <w:rsid w:val="00A0402B"/>
    <w:rsid w:val="00A040AD"/>
    <w:rsid w:val="00A0421A"/>
    <w:rsid w:val="00A04A78"/>
    <w:rsid w:val="00A05283"/>
    <w:rsid w:val="00A05994"/>
    <w:rsid w:val="00A06729"/>
    <w:rsid w:val="00A06D9B"/>
    <w:rsid w:val="00A0760B"/>
    <w:rsid w:val="00A07614"/>
    <w:rsid w:val="00A07FED"/>
    <w:rsid w:val="00A101B4"/>
    <w:rsid w:val="00A106E9"/>
    <w:rsid w:val="00A10782"/>
    <w:rsid w:val="00A107BD"/>
    <w:rsid w:val="00A10B0A"/>
    <w:rsid w:val="00A120E3"/>
    <w:rsid w:val="00A12114"/>
    <w:rsid w:val="00A1238C"/>
    <w:rsid w:val="00A1291D"/>
    <w:rsid w:val="00A12CBE"/>
    <w:rsid w:val="00A13AEA"/>
    <w:rsid w:val="00A13EC7"/>
    <w:rsid w:val="00A14613"/>
    <w:rsid w:val="00A148DA"/>
    <w:rsid w:val="00A152A7"/>
    <w:rsid w:val="00A152D7"/>
    <w:rsid w:val="00A152D8"/>
    <w:rsid w:val="00A15BB1"/>
    <w:rsid w:val="00A15E43"/>
    <w:rsid w:val="00A1695A"/>
    <w:rsid w:val="00A16A0E"/>
    <w:rsid w:val="00A178CB"/>
    <w:rsid w:val="00A20275"/>
    <w:rsid w:val="00A20664"/>
    <w:rsid w:val="00A2097E"/>
    <w:rsid w:val="00A20D8F"/>
    <w:rsid w:val="00A219EE"/>
    <w:rsid w:val="00A21EC6"/>
    <w:rsid w:val="00A22525"/>
    <w:rsid w:val="00A2274E"/>
    <w:rsid w:val="00A227CE"/>
    <w:rsid w:val="00A228F3"/>
    <w:rsid w:val="00A231DA"/>
    <w:rsid w:val="00A2360D"/>
    <w:rsid w:val="00A23634"/>
    <w:rsid w:val="00A237C7"/>
    <w:rsid w:val="00A23BF6"/>
    <w:rsid w:val="00A24542"/>
    <w:rsid w:val="00A246E4"/>
    <w:rsid w:val="00A24D77"/>
    <w:rsid w:val="00A24F75"/>
    <w:rsid w:val="00A2522B"/>
    <w:rsid w:val="00A253E2"/>
    <w:rsid w:val="00A25B6D"/>
    <w:rsid w:val="00A25CFB"/>
    <w:rsid w:val="00A262D1"/>
    <w:rsid w:val="00A26D93"/>
    <w:rsid w:val="00A27903"/>
    <w:rsid w:val="00A307DC"/>
    <w:rsid w:val="00A30C18"/>
    <w:rsid w:val="00A30FAF"/>
    <w:rsid w:val="00A312BF"/>
    <w:rsid w:val="00A315EC"/>
    <w:rsid w:val="00A316F2"/>
    <w:rsid w:val="00A31AFF"/>
    <w:rsid w:val="00A31F15"/>
    <w:rsid w:val="00A323E1"/>
    <w:rsid w:val="00A32829"/>
    <w:rsid w:val="00A328C3"/>
    <w:rsid w:val="00A33942"/>
    <w:rsid w:val="00A33D36"/>
    <w:rsid w:val="00A33D93"/>
    <w:rsid w:val="00A34402"/>
    <w:rsid w:val="00A34C0A"/>
    <w:rsid w:val="00A3581D"/>
    <w:rsid w:val="00A3595C"/>
    <w:rsid w:val="00A35AAE"/>
    <w:rsid w:val="00A35AD2"/>
    <w:rsid w:val="00A36280"/>
    <w:rsid w:val="00A36657"/>
    <w:rsid w:val="00A36669"/>
    <w:rsid w:val="00A3672E"/>
    <w:rsid w:val="00A36839"/>
    <w:rsid w:val="00A36FF5"/>
    <w:rsid w:val="00A37A90"/>
    <w:rsid w:val="00A37C4E"/>
    <w:rsid w:val="00A37D18"/>
    <w:rsid w:val="00A40029"/>
    <w:rsid w:val="00A40594"/>
    <w:rsid w:val="00A405EE"/>
    <w:rsid w:val="00A40675"/>
    <w:rsid w:val="00A40EDB"/>
    <w:rsid w:val="00A41CCB"/>
    <w:rsid w:val="00A42213"/>
    <w:rsid w:val="00A4301F"/>
    <w:rsid w:val="00A43B1C"/>
    <w:rsid w:val="00A4416C"/>
    <w:rsid w:val="00A4438E"/>
    <w:rsid w:val="00A44E17"/>
    <w:rsid w:val="00A44FA3"/>
    <w:rsid w:val="00A45436"/>
    <w:rsid w:val="00A45A62"/>
    <w:rsid w:val="00A45E7E"/>
    <w:rsid w:val="00A45EB3"/>
    <w:rsid w:val="00A4601B"/>
    <w:rsid w:val="00A4677F"/>
    <w:rsid w:val="00A46954"/>
    <w:rsid w:val="00A4696C"/>
    <w:rsid w:val="00A46A7A"/>
    <w:rsid w:val="00A46F96"/>
    <w:rsid w:val="00A47353"/>
    <w:rsid w:val="00A47FF7"/>
    <w:rsid w:val="00A503C6"/>
    <w:rsid w:val="00A505F5"/>
    <w:rsid w:val="00A506E8"/>
    <w:rsid w:val="00A5094A"/>
    <w:rsid w:val="00A510DC"/>
    <w:rsid w:val="00A51751"/>
    <w:rsid w:val="00A51A8A"/>
    <w:rsid w:val="00A51CB0"/>
    <w:rsid w:val="00A51D48"/>
    <w:rsid w:val="00A51EC6"/>
    <w:rsid w:val="00A52211"/>
    <w:rsid w:val="00A52888"/>
    <w:rsid w:val="00A52CF1"/>
    <w:rsid w:val="00A53694"/>
    <w:rsid w:val="00A538F8"/>
    <w:rsid w:val="00A53CDC"/>
    <w:rsid w:val="00A53EEE"/>
    <w:rsid w:val="00A53F64"/>
    <w:rsid w:val="00A54203"/>
    <w:rsid w:val="00A54993"/>
    <w:rsid w:val="00A5582C"/>
    <w:rsid w:val="00A5590A"/>
    <w:rsid w:val="00A55A5D"/>
    <w:rsid w:val="00A562A6"/>
    <w:rsid w:val="00A571C9"/>
    <w:rsid w:val="00A57A92"/>
    <w:rsid w:val="00A57CC3"/>
    <w:rsid w:val="00A57E9B"/>
    <w:rsid w:val="00A6053E"/>
    <w:rsid w:val="00A6092C"/>
    <w:rsid w:val="00A60FA7"/>
    <w:rsid w:val="00A615B9"/>
    <w:rsid w:val="00A619C0"/>
    <w:rsid w:val="00A61A7D"/>
    <w:rsid w:val="00A61F33"/>
    <w:rsid w:val="00A62741"/>
    <w:rsid w:val="00A62970"/>
    <w:rsid w:val="00A62F64"/>
    <w:rsid w:val="00A6380A"/>
    <w:rsid w:val="00A63CD9"/>
    <w:rsid w:val="00A6428B"/>
    <w:rsid w:val="00A644AC"/>
    <w:rsid w:val="00A644F6"/>
    <w:rsid w:val="00A65043"/>
    <w:rsid w:val="00A65A1E"/>
    <w:rsid w:val="00A65FFF"/>
    <w:rsid w:val="00A66F32"/>
    <w:rsid w:val="00A67040"/>
    <w:rsid w:val="00A670C0"/>
    <w:rsid w:val="00A674C2"/>
    <w:rsid w:val="00A67632"/>
    <w:rsid w:val="00A701A8"/>
    <w:rsid w:val="00A71118"/>
    <w:rsid w:val="00A714D2"/>
    <w:rsid w:val="00A71AE4"/>
    <w:rsid w:val="00A71C0A"/>
    <w:rsid w:val="00A71E12"/>
    <w:rsid w:val="00A72829"/>
    <w:rsid w:val="00A7358F"/>
    <w:rsid w:val="00A73BF2"/>
    <w:rsid w:val="00A740E8"/>
    <w:rsid w:val="00A746FF"/>
    <w:rsid w:val="00A74B0D"/>
    <w:rsid w:val="00A74DA4"/>
    <w:rsid w:val="00A75669"/>
    <w:rsid w:val="00A757F7"/>
    <w:rsid w:val="00A75833"/>
    <w:rsid w:val="00A76481"/>
    <w:rsid w:val="00A7657E"/>
    <w:rsid w:val="00A7663A"/>
    <w:rsid w:val="00A76F51"/>
    <w:rsid w:val="00A7703C"/>
    <w:rsid w:val="00A773C9"/>
    <w:rsid w:val="00A77529"/>
    <w:rsid w:val="00A77DA7"/>
    <w:rsid w:val="00A801CB"/>
    <w:rsid w:val="00A807A0"/>
    <w:rsid w:val="00A80805"/>
    <w:rsid w:val="00A810A9"/>
    <w:rsid w:val="00A81C11"/>
    <w:rsid w:val="00A81C92"/>
    <w:rsid w:val="00A81DE1"/>
    <w:rsid w:val="00A82071"/>
    <w:rsid w:val="00A8239B"/>
    <w:rsid w:val="00A82626"/>
    <w:rsid w:val="00A82806"/>
    <w:rsid w:val="00A8298F"/>
    <w:rsid w:val="00A8352C"/>
    <w:rsid w:val="00A836F2"/>
    <w:rsid w:val="00A84512"/>
    <w:rsid w:val="00A849EC"/>
    <w:rsid w:val="00A84B72"/>
    <w:rsid w:val="00A84BBA"/>
    <w:rsid w:val="00A84E56"/>
    <w:rsid w:val="00A85007"/>
    <w:rsid w:val="00A8588D"/>
    <w:rsid w:val="00A85C46"/>
    <w:rsid w:val="00A85CE1"/>
    <w:rsid w:val="00A86391"/>
    <w:rsid w:val="00A86625"/>
    <w:rsid w:val="00A86D3B"/>
    <w:rsid w:val="00A87304"/>
    <w:rsid w:val="00A879E1"/>
    <w:rsid w:val="00A87D74"/>
    <w:rsid w:val="00A905CB"/>
    <w:rsid w:val="00A906DD"/>
    <w:rsid w:val="00A90857"/>
    <w:rsid w:val="00A91017"/>
    <w:rsid w:val="00A9150B"/>
    <w:rsid w:val="00A91C15"/>
    <w:rsid w:val="00A91FDB"/>
    <w:rsid w:val="00A92171"/>
    <w:rsid w:val="00A92427"/>
    <w:rsid w:val="00A92843"/>
    <w:rsid w:val="00A92F2C"/>
    <w:rsid w:val="00A933A9"/>
    <w:rsid w:val="00A93404"/>
    <w:rsid w:val="00A93B7D"/>
    <w:rsid w:val="00A93BB7"/>
    <w:rsid w:val="00A94550"/>
    <w:rsid w:val="00A947C3"/>
    <w:rsid w:val="00A947C5"/>
    <w:rsid w:val="00A94B70"/>
    <w:rsid w:val="00A953D7"/>
    <w:rsid w:val="00A95CA7"/>
    <w:rsid w:val="00A95EF1"/>
    <w:rsid w:val="00A96181"/>
    <w:rsid w:val="00A9619C"/>
    <w:rsid w:val="00A96219"/>
    <w:rsid w:val="00A96244"/>
    <w:rsid w:val="00A962EB"/>
    <w:rsid w:val="00A96441"/>
    <w:rsid w:val="00A96A5D"/>
    <w:rsid w:val="00A96C2E"/>
    <w:rsid w:val="00A976FC"/>
    <w:rsid w:val="00AA007A"/>
    <w:rsid w:val="00AA02CE"/>
    <w:rsid w:val="00AA14F1"/>
    <w:rsid w:val="00AA15BE"/>
    <w:rsid w:val="00AA1A76"/>
    <w:rsid w:val="00AA1C53"/>
    <w:rsid w:val="00AA251D"/>
    <w:rsid w:val="00AA2740"/>
    <w:rsid w:val="00AA2792"/>
    <w:rsid w:val="00AA2EBC"/>
    <w:rsid w:val="00AA3CA1"/>
    <w:rsid w:val="00AA3CB8"/>
    <w:rsid w:val="00AA42A6"/>
    <w:rsid w:val="00AA4510"/>
    <w:rsid w:val="00AA49A8"/>
    <w:rsid w:val="00AA4FCE"/>
    <w:rsid w:val="00AA50EF"/>
    <w:rsid w:val="00AA51B9"/>
    <w:rsid w:val="00AA5758"/>
    <w:rsid w:val="00AA588A"/>
    <w:rsid w:val="00AA5FA9"/>
    <w:rsid w:val="00AA6050"/>
    <w:rsid w:val="00AA625E"/>
    <w:rsid w:val="00AA625F"/>
    <w:rsid w:val="00AA6652"/>
    <w:rsid w:val="00AA66C5"/>
    <w:rsid w:val="00AA6EE1"/>
    <w:rsid w:val="00AA6F94"/>
    <w:rsid w:val="00AA73A9"/>
    <w:rsid w:val="00AB06A9"/>
    <w:rsid w:val="00AB12F0"/>
    <w:rsid w:val="00AB17C2"/>
    <w:rsid w:val="00AB1E46"/>
    <w:rsid w:val="00AB2256"/>
    <w:rsid w:val="00AB2651"/>
    <w:rsid w:val="00AB26AD"/>
    <w:rsid w:val="00AB2909"/>
    <w:rsid w:val="00AB2C81"/>
    <w:rsid w:val="00AB2E2F"/>
    <w:rsid w:val="00AB30FF"/>
    <w:rsid w:val="00AB3932"/>
    <w:rsid w:val="00AB3C07"/>
    <w:rsid w:val="00AB42FD"/>
    <w:rsid w:val="00AB49F8"/>
    <w:rsid w:val="00AB4B0D"/>
    <w:rsid w:val="00AB5320"/>
    <w:rsid w:val="00AB539C"/>
    <w:rsid w:val="00AB56A9"/>
    <w:rsid w:val="00AB59EE"/>
    <w:rsid w:val="00AB5B72"/>
    <w:rsid w:val="00AB5BEF"/>
    <w:rsid w:val="00AB604F"/>
    <w:rsid w:val="00AB6825"/>
    <w:rsid w:val="00AB7A20"/>
    <w:rsid w:val="00AB7F18"/>
    <w:rsid w:val="00AC0BCF"/>
    <w:rsid w:val="00AC1040"/>
    <w:rsid w:val="00AC165E"/>
    <w:rsid w:val="00AC25E7"/>
    <w:rsid w:val="00AC2CB9"/>
    <w:rsid w:val="00AC3790"/>
    <w:rsid w:val="00AC3D19"/>
    <w:rsid w:val="00AC405C"/>
    <w:rsid w:val="00AC4653"/>
    <w:rsid w:val="00AC488C"/>
    <w:rsid w:val="00AC4BED"/>
    <w:rsid w:val="00AC567D"/>
    <w:rsid w:val="00AC582D"/>
    <w:rsid w:val="00AC5D02"/>
    <w:rsid w:val="00AC5E87"/>
    <w:rsid w:val="00AC6F85"/>
    <w:rsid w:val="00AC74BB"/>
    <w:rsid w:val="00AC76A3"/>
    <w:rsid w:val="00AC7ED2"/>
    <w:rsid w:val="00AD034B"/>
    <w:rsid w:val="00AD041A"/>
    <w:rsid w:val="00AD078E"/>
    <w:rsid w:val="00AD087F"/>
    <w:rsid w:val="00AD0990"/>
    <w:rsid w:val="00AD09A4"/>
    <w:rsid w:val="00AD15F1"/>
    <w:rsid w:val="00AD2208"/>
    <w:rsid w:val="00AD234D"/>
    <w:rsid w:val="00AD27C4"/>
    <w:rsid w:val="00AD2C1E"/>
    <w:rsid w:val="00AD30FD"/>
    <w:rsid w:val="00AD3AD9"/>
    <w:rsid w:val="00AD430B"/>
    <w:rsid w:val="00AD43D2"/>
    <w:rsid w:val="00AD4D91"/>
    <w:rsid w:val="00AD4E16"/>
    <w:rsid w:val="00AD4ECF"/>
    <w:rsid w:val="00AD504D"/>
    <w:rsid w:val="00AD5167"/>
    <w:rsid w:val="00AD56EC"/>
    <w:rsid w:val="00AD5E3A"/>
    <w:rsid w:val="00AD5EF6"/>
    <w:rsid w:val="00AD6AAF"/>
    <w:rsid w:val="00AD74B2"/>
    <w:rsid w:val="00AE049F"/>
    <w:rsid w:val="00AE093E"/>
    <w:rsid w:val="00AE0EBC"/>
    <w:rsid w:val="00AE15D0"/>
    <w:rsid w:val="00AE170F"/>
    <w:rsid w:val="00AE1C4D"/>
    <w:rsid w:val="00AE1F64"/>
    <w:rsid w:val="00AE21DA"/>
    <w:rsid w:val="00AE26F8"/>
    <w:rsid w:val="00AE290E"/>
    <w:rsid w:val="00AE2A9F"/>
    <w:rsid w:val="00AE2D1A"/>
    <w:rsid w:val="00AE2D4A"/>
    <w:rsid w:val="00AE334E"/>
    <w:rsid w:val="00AE3745"/>
    <w:rsid w:val="00AE3844"/>
    <w:rsid w:val="00AE39A1"/>
    <w:rsid w:val="00AE3DFB"/>
    <w:rsid w:val="00AE3F27"/>
    <w:rsid w:val="00AE4382"/>
    <w:rsid w:val="00AE463C"/>
    <w:rsid w:val="00AE48DF"/>
    <w:rsid w:val="00AE4B9A"/>
    <w:rsid w:val="00AE5232"/>
    <w:rsid w:val="00AE57F7"/>
    <w:rsid w:val="00AE5802"/>
    <w:rsid w:val="00AE5C9F"/>
    <w:rsid w:val="00AE5FCD"/>
    <w:rsid w:val="00AE60A2"/>
    <w:rsid w:val="00AE656F"/>
    <w:rsid w:val="00AE78F6"/>
    <w:rsid w:val="00AF00D6"/>
    <w:rsid w:val="00AF081A"/>
    <w:rsid w:val="00AF0C9C"/>
    <w:rsid w:val="00AF129D"/>
    <w:rsid w:val="00AF1A0E"/>
    <w:rsid w:val="00AF1D48"/>
    <w:rsid w:val="00AF28F7"/>
    <w:rsid w:val="00AF2919"/>
    <w:rsid w:val="00AF33D0"/>
    <w:rsid w:val="00AF37D5"/>
    <w:rsid w:val="00AF442B"/>
    <w:rsid w:val="00AF4CFC"/>
    <w:rsid w:val="00AF622C"/>
    <w:rsid w:val="00AF630D"/>
    <w:rsid w:val="00AF67A4"/>
    <w:rsid w:val="00AF72C8"/>
    <w:rsid w:val="00AF7BED"/>
    <w:rsid w:val="00AF7F60"/>
    <w:rsid w:val="00B00383"/>
    <w:rsid w:val="00B01237"/>
    <w:rsid w:val="00B01248"/>
    <w:rsid w:val="00B01A9C"/>
    <w:rsid w:val="00B01CDB"/>
    <w:rsid w:val="00B02BA8"/>
    <w:rsid w:val="00B02D24"/>
    <w:rsid w:val="00B02E4A"/>
    <w:rsid w:val="00B031AA"/>
    <w:rsid w:val="00B037BF"/>
    <w:rsid w:val="00B03FD9"/>
    <w:rsid w:val="00B044AD"/>
    <w:rsid w:val="00B04AE5"/>
    <w:rsid w:val="00B04B37"/>
    <w:rsid w:val="00B04F8A"/>
    <w:rsid w:val="00B05090"/>
    <w:rsid w:val="00B0525A"/>
    <w:rsid w:val="00B0526B"/>
    <w:rsid w:val="00B05A42"/>
    <w:rsid w:val="00B05B63"/>
    <w:rsid w:val="00B05F63"/>
    <w:rsid w:val="00B05FF1"/>
    <w:rsid w:val="00B0629C"/>
    <w:rsid w:val="00B06336"/>
    <w:rsid w:val="00B06DAD"/>
    <w:rsid w:val="00B07008"/>
    <w:rsid w:val="00B0787E"/>
    <w:rsid w:val="00B07CE9"/>
    <w:rsid w:val="00B07D1A"/>
    <w:rsid w:val="00B07EBD"/>
    <w:rsid w:val="00B10121"/>
    <w:rsid w:val="00B1038A"/>
    <w:rsid w:val="00B10800"/>
    <w:rsid w:val="00B1099C"/>
    <w:rsid w:val="00B10B96"/>
    <w:rsid w:val="00B10E42"/>
    <w:rsid w:val="00B10F2B"/>
    <w:rsid w:val="00B11A84"/>
    <w:rsid w:val="00B11CBB"/>
    <w:rsid w:val="00B11DBA"/>
    <w:rsid w:val="00B11F1F"/>
    <w:rsid w:val="00B120D5"/>
    <w:rsid w:val="00B1279F"/>
    <w:rsid w:val="00B12B6A"/>
    <w:rsid w:val="00B12EFD"/>
    <w:rsid w:val="00B13327"/>
    <w:rsid w:val="00B13FA4"/>
    <w:rsid w:val="00B141C9"/>
    <w:rsid w:val="00B1481B"/>
    <w:rsid w:val="00B15161"/>
    <w:rsid w:val="00B15298"/>
    <w:rsid w:val="00B161E0"/>
    <w:rsid w:val="00B16F0F"/>
    <w:rsid w:val="00B17078"/>
    <w:rsid w:val="00B171D9"/>
    <w:rsid w:val="00B172C6"/>
    <w:rsid w:val="00B17A23"/>
    <w:rsid w:val="00B17F63"/>
    <w:rsid w:val="00B20425"/>
    <w:rsid w:val="00B21657"/>
    <w:rsid w:val="00B22302"/>
    <w:rsid w:val="00B22332"/>
    <w:rsid w:val="00B2271C"/>
    <w:rsid w:val="00B22DAD"/>
    <w:rsid w:val="00B231C8"/>
    <w:rsid w:val="00B23DD8"/>
    <w:rsid w:val="00B24650"/>
    <w:rsid w:val="00B26489"/>
    <w:rsid w:val="00B2688A"/>
    <w:rsid w:val="00B26E9B"/>
    <w:rsid w:val="00B271E7"/>
    <w:rsid w:val="00B2758C"/>
    <w:rsid w:val="00B27E8F"/>
    <w:rsid w:val="00B27F39"/>
    <w:rsid w:val="00B30623"/>
    <w:rsid w:val="00B30A79"/>
    <w:rsid w:val="00B3108F"/>
    <w:rsid w:val="00B31930"/>
    <w:rsid w:val="00B31D75"/>
    <w:rsid w:val="00B324A9"/>
    <w:rsid w:val="00B32652"/>
    <w:rsid w:val="00B32895"/>
    <w:rsid w:val="00B332EB"/>
    <w:rsid w:val="00B33897"/>
    <w:rsid w:val="00B33DD5"/>
    <w:rsid w:val="00B3460C"/>
    <w:rsid w:val="00B34667"/>
    <w:rsid w:val="00B35346"/>
    <w:rsid w:val="00B35892"/>
    <w:rsid w:val="00B35921"/>
    <w:rsid w:val="00B35C7E"/>
    <w:rsid w:val="00B35E62"/>
    <w:rsid w:val="00B361C2"/>
    <w:rsid w:val="00B36804"/>
    <w:rsid w:val="00B3727D"/>
    <w:rsid w:val="00B37503"/>
    <w:rsid w:val="00B37688"/>
    <w:rsid w:val="00B377B8"/>
    <w:rsid w:val="00B37B91"/>
    <w:rsid w:val="00B40091"/>
    <w:rsid w:val="00B404C0"/>
    <w:rsid w:val="00B404E3"/>
    <w:rsid w:val="00B405FB"/>
    <w:rsid w:val="00B4078C"/>
    <w:rsid w:val="00B40A02"/>
    <w:rsid w:val="00B4176A"/>
    <w:rsid w:val="00B41827"/>
    <w:rsid w:val="00B42BC7"/>
    <w:rsid w:val="00B43BAC"/>
    <w:rsid w:val="00B43F95"/>
    <w:rsid w:val="00B44538"/>
    <w:rsid w:val="00B44DD7"/>
    <w:rsid w:val="00B452DB"/>
    <w:rsid w:val="00B4548D"/>
    <w:rsid w:val="00B467AB"/>
    <w:rsid w:val="00B46B51"/>
    <w:rsid w:val="00B46C7F"/>
    <w:rsid w:val="00B46C93"/>
    <w:rsid w:val="00B46E41"/>
    <w:rsid w:val="00B47947"/>
    <w:rsid w:val="00B47B9F"/>
    <w:rsid w:val="00B50601"/>
    <w:rsid w:val="00B50718"/>
    <w:rsid w:val="00B50C04"/>
    <w:rsid w:val="00B50FDB"/>
    <w:rsid w:val="00B514BE"/>
    <w:rsid w:val="00B51AB1"/>
    <w:rsid w:val="00B51B0A"/>
    <w:rsid w:val="00B51E7C"/>
    <w:rsid w:val="00B52326"/>
    <w:rsid w:val="00B52DAA"/>
    <w:rsid w:val="00B5363D"/>
    <w:rsid w:val="00B5367B"/>
    <w:rsid w:val="00B539F0"/>
    <w:rsid w:val="00B53B6A"/>
    <w:rsid w:val="00B54098"/>
    <w:rsid w:val="00B54805"/>
    <w:rsid w:val="00B54AFC"/>
    <w:rsid w:val="00B557D3"/>
    <w:rsid w:val="00B55E6F"/>
    <w:rsid w:val="00B56A5A"/>
    <w:rsid w:val="00B57A2E"/>
    <w:rsid w:val="00B57D44"/>
    <w:rsid w:val="00B57DC7"/>
    <w:rsid w:val="00B57F27"/>
    <w:rsid w:val="00B60FF6"/>
    <w:rsid w:val="00B61502"/>
    <w:rsid w:val="00B61511"/>
    <w:rsid w:val="00B61976"/>
    <w:rsid w:val="00B61BB6"/>
    <w:rsid w:val="00B62322"/>
    <w:rsid w:val="00B625A5"/>
    <w:rsid w:val="00B63B19"/>
    <w:rsid w:val="00B63D19"/>
    <w:rsid w:val="00B643A6"/>
    <w:rsid w:val="00B64672"/>
    <w:rsid w:val="00B64E3C"/>
    <w:rsid w:val="00B64F5E"/>
    <w:rsid w:val="00B65246"/>
    <w:rsid w:val="00B6628A"/>
    <w:rsid w:val="00B66987"/>
    <w:rsid w:val="00B66D5B"/>
    <w:rsid w:val="00B6719A"/>
    <w:rsid w:val="00B676FF"/>
    <w:rsid w:val="00B67E06"/>
    <w:rsid w:val="00B67EA0"/>
    <w:rsid w:val="00B7009B"/>
    <w:rsid w:val="00B70579"/>
    <w:rsid w:val="00B706E0"/>
    <w:rsid w:val="00B708F8"/>
    <w:rsid w:val="00B7098F"/>
    <w:rsid w:val="00B70B1F"/>
    <w:rsid w:val="00B713B5"/>
    <w:rsid w:val="00B71F50"/>
    <w:rsid w:val="00B727A7"/>
    <w:rsid w:val="00B728DE"/>
    <w:rsid w:val="00B72EEE"/>
    <w:rsid w:val="00B73C86"/>
    <w:rsid w:val="00B746D7"/>
    <w:rsid w:val="00B7488E"/>
    <w:rsid w:val="00B74906"/>
    <w:rsid w:val="00B749CF"/>
    <w:rsid w:val="00B74B0C"/>
    <w:rsid w:val="00B7500C"/>
    <w:rsid w:val="00B7578D"/>
    <w:rsid w:val="00B75962"/>
    <w:rsid w:val="00B75B9C"/>
    <w:rsid w:val="00B75D2A"/>
    <w:rsid w:val="00B76625"/>
    <w:rsid w:val="00B7684B"/>
    <w:rsid w:val="00B769E5"/>
    <w:rsid w:val="00B76A0B"/>
    <w:rsid w:val="00B7729A"/>
    <w:rsid w:val="00B7778F"/>
    <w:rsid w:val="00B802BD"/>
    <w:rsid w:val="00B81271"/>
    <w:rsid w:val="00B81535"/>
    <w:rsid w:val="00B817F7"/>
    <w:rsid w:val="00B822F5"/>
    <w:rsid w:val="00B82E2F"/>
    <w:rsid w:val="00B83A90"/>
    <w:rsid w:val="00B8548C"/>
    <w:rsid w:val="00B856AB"/>
    <w:rsid w:val="00B865F5"/>
    <w:rsid w:val="00B86A35"/>
    <w:rsid w:val="00B86DF7"/>
    <w:rsid w:val="00B8722A"/>
    <w:rsid w:val="00B875E1"/>
    <w:rsid w:val="00B87F34"/>
    <w:rsid w:val="00B90834"/>
    <w:rsid w:val="00B90F16"/>
    <w:rsid w:val="00B9111D"/>
    <w:rsid w:val="00B91AA8"/>
    <w:rsid w:val="00B91D84"/>
    <w:rsid w:val="00B9349A"/>
    <w:rsid w:val="00B941AF"/>
    <w:rsid w:val="00B94473"/>
    <w:rsid w:val="00B94DDD"/>
    <w:rsid w:val="00B95050"/>
    <w:rsid w:val="00B952C5"/>
    <w:rsid w:val="00B9530F"/>
    <w:rsid w:val="00B95818"/>
    <w:rsid w:val="00B9581A"/>
    <w:rsid w:val="00B95942"/>
    <w:rsid w:val="00B95A0D"/>
    <w:rsid w:val="00B95CE4"/>
    <w:rsid w:val="00B96290"/>
    <w:rsid w:val="00B9653E"/>
    <w:rsid w:val="00B96641"/>
    <w:rsid w:val="00B96664"/>
    <w:rsid w:val="00B9666A"/>
    <w:rsid w:val="00B9682F"/>
    <w:rsid w:val="00B970AD"/>
    <w:rsid w:val="00B97732"/>
    <w:rsid w:val="00B97937"/>
    <w:rsid w:val="00B97BDD"/>
    <w:rsid w:val="00B97EFF"/>
    <w:rsid w:val="00BA029A"/>
    <w:rsid w:val="00BA0AD1"/>
    <w:rsid w:val="00BA0DDE"/>
    <w:rsid w:val="00BA1168"/>
    <w:rsid w:val="00BA1456"/>
    <w:rsid w:val="00BA1494"/>
    <w:rsid w:val="00BA1537"/>
    <w:rsid w:val="00BA17D8"/>
    <w:rsid w:val="00BA1B83"/>
    <w:rsid w:val="00BA1DE5"/>
    <w:rsid w:val="00BA1E87"/>
    <w:rsid w:val="00BA38E1"/>
    <w:rsid w:val="00BA3AC2"/>
    <w:rsid w:val="00BA43AA"/>
    <w:rsid w:val="00BA52D0"/>
    <w:rsid w:val="00BA561E"/>
    <w:rsid w:val="00BA5986"/>
    <w:rsid w:val="00BA6329"/>
    <w:rsid w:val="00BA6556"/>
    <w:rsid w:val="00BA73E2"/>
    <w:rsid w:val="00BA7426"/>
    <w:rsid w:val="00BB003E"/>
    <w:rsid w:val="00BB081F"/>
    <w:rsid w:val="00BB0B3E"/>
    <w:rsid w:val="00BB0BBC"/>
    <w:rsid w:val="00BB0D8C"/>
    <w:rsid w:val="00BB13B4"/>
    <w:rsid w:val="00BB1576"/>
    <w:rsid w:val="00BB164F"/>
    <w:rsid w:val="00BB1A2D"/>
    <w:rsid w:val="00BB1EA2"/>
    <w:rsid w:val="00BB2D7E"/>
    <w:rsid w:val="00BB30D8"/>
    <w:rsid w:val="00BB3387"/>
    <w:rsid w:val="00BB4689"/>
    <w:rsid w:val="00BB56D4"/>
    <w:rsid w:val="00BB6448"/>
    <w:rsid w:val="00BB6667"/>
    <w:rsid w:val="00BB726F"/>
    <w:rsid w:val="00BB7492"/>
    <w:rsid w:val="00BB77C1"/>
    <w:rsid w:val="00BB79E8"/>
    <w:rsid w:val="00BC00D6"/>
    <w:rsid w:val="00BC02C7"/>
    <w:rsid w:val="00BC02D3"/>
    <w:rsid w:val="00BC17E5"/>
    <w:rsid w:val="00BC1A8E"/>
    <w:rsid w:val="00BC1DBC"/>
    <w:rsid w:val="00BC23C5"/>
    <w:rsid w:val="00BC2993"/>
    <w:rsid w:val="00BC29AF"/>
    <w:rsid w:val="00BC35A1"/>
    <w:rsid w:val="00BC4065"/>
    <w:rsid w:val="00BC46E8"/>
    <w:rsid w:val="00BC47CE"/>
    <w:rsid w:val="00BC4CA8"/>
    <w:rsid w:val="00BC4E73"/>
    <w:rsid w:val="00BC53CB"/>
    <w:rsid w:val="00BC56FE"/>
    <w:rsid w:val="00BC5A62"/>
    <w:rsid w:val="00BC5AB1"/>
    <w:rsid w:val="00BC6568"/>
    <w:rsid w:val="00BC68CA"/>
    <w:rsid w:val="00BC697A"/>
    <w:rsid w:val="00BC6A7A"/>
    <w:rsid w:val="00BC6AAC"/>
    <w:rsid w:val="00BC6B1F"/>
    <w:rsid w:val="00BC6B63"/>
    <w:rsid w:val="00BC6E9C"/>
    <w:rsid w:val="00BC6EFA"/>
    <w:rsid w:val="00BC71BB"/>
    <w:rsid w:val="00BC7545"/>
    <w:rsid w:val="00BC779C"/>
    <w:rsid w:val="00BD0CD4"/>
    <w:rsid w:val="00BD16AF"/>
    <w:rsid w:val="00BD1AE1"/>
    <w:rsid w:val="00BD2544"/>
    <w:rsid w:val="00BD2A14"/>
    <w:rsid w:val="00BD2A1F"/>
    <w:rsid w:val="00BD2A87"/>
    <w:rsid w:val="00BD2CF9"/>
    <w:rsid w:val="00BD317E"/>
    <w:rsid w:val="00BD332A"/>
    <w:rsid w:val="00BD34DE"/>
    <w:rsid w:val="00BD3A7C"/>
    <w:rsid w:val="00BD3DEF"/>
    <w:rsid w:val="00BD42E4"/>
    <w:rsid w:val="00BD4731"/>
    <w:rsid w:val="00BD4775"/>
    <w:rsid w:val="00BD4A27"/>
    <w:rsid w:val="00BD5858"/>
    <w:rsid w:val="00BD6454"/>
    <w:rsid w:val="00BD6848"/>
    <w:rsid w:val="00BD6969"/>
    <w:rsid w:val="00BD7440"/>
    <w:rsid w:val="00BD76E1"/>
    <w:rsid w:val="00BE0488"/>
    <w:rsid w:val="00BE06C7"/>
    <w:rsid w:val="00BE07C7"/>
    <w:rsid w:val="00BE08A1"/>
    <w:rsid w:val="00BE09D3"/>
    <w:rsid w:val="00BE0BC1"/>
    <w:rsid w:val="00BE0F32"/>
    <w:rsid w:val="00BE126C"/>
    <w:rsid w:val="00BE1B0C"/>
    <w:rsid w:val="00BE24E7"/>
    <w:rsid w:val="00BE2ECF"/>
    <w:rsid w:val="00BE3794"/>
    <w:rsid w:val="00BE3DC0"/>
    <w:rsid w:val="00BE4A48"/>
    <w:rsid w:val="00BE53BE"/>
    <w:rsid w:val="00BE5B82"/>
    <w:rsid w:val="00BE6931"/>
    <w:rsid w:val="00BE6FA3"/>
    <w:rsid w:val="00BE7C1D"/>
    <w:rsid w:val="00BE7E03"/>
    <w:rsid w:val="00BF0AB4"/>
    <w:rsid w:val="00BF0F0D"/>
    <w:rsid w:val="00BF1FE1"/>
    <w:rsid w:val="00BF2A9C"/>
    <w:rsid w:val="00BF2C68"/>
    <w:rsid w:val="00BF3724"/>
    <w:rsid w:val="00BF3847"/>
    <w:rsid w:val="00BF4C4D"/>
    <w:rsid w:val="00BF5F8D"/>
    <w:rsid w:val="00BF63F2"/>
    <w:rsid w:val="00BF73AA"/>
    <w:rsid w:val="00BF7E1C"/>
    <w:rsid w:val="00C00A5F"/>
    <w:rsid w:val="00C00F16"/>
    <w:rsid w:val="00C014B5"/>
    <w:rsid w:val="00C01521"/>
    <w:rsid w:val="00C01CFA"/>
    <w:rsid w:val="00C01D55"/>
    <w:rsid w:val="00C02092"/>
    <w:rsid w:val="00C026FC"/>
    <w:rsid w:val="00C03116"/>
    <w:rsid w:val="00C03386"/>
    <w:rsid w:val="00C039F9"/>
    <w:rsid w:val="00C03B0C"/>
    <w:rsid w:val="00C03B3F"/>
    <w:rsid w:val="00C03F88"/>
    <w:rsid w:val="00C04063"/>
    <w:rsid w:val="00C0411F"/>
    <w:rsid w:val="00C04481"/>
    <w:rsid w:val="00C048FF"/>
    <w:rsid w:val="00C04EC2"/>
    <w:rsid w:val="00C058A9"/>
    <w:rsid w:val="00C05FF7"/>
    <w:rsid w:val="00C06227"/>
    <w:rsid w:val="00C07877"/>
    <w:rsid w:val="00C079B4"/>
    <w:rsid w:val="00C07C1D"/>
    <w:rsid w:val="00C10207"/>
    <w:rsid w:val="00C10F79"/>
    <w:rsid w:val="00C11173"/>
    <w:rsid w:val="00C111F1"/>
    <w:rsid w:val="00C1153D"/>
    <w:rsid w:val="00C118F8"/>
    <w:rsid w:val="00C11E9D"/>
    <w:rsid w:val="00C124F1"/>
    <w:rsid w:val="00C12B84"/>
    <w:rsid w:val="00C13653"/>
    <w:rsid w:val="00C14126"/>
    <w:rsid w:val="00C14196"/>
    <w:rsid w:val="00C147F5"/>
    <w:rsid w:val="00C14CF6"/>
    <w:rsid w:val="00C15EDC"/>
    <w:rsid w:val="00C1613E"/>
    <w:rsid w:val="00C16A53"/>
    <w:rsid w:val="00C16EB9"/>
    <w:rsid w:val="00C1720F"/>
    <w:rsid w:val="00C179D2"/>
    <w:rsid w:val="00C17C63"/>
    <w:rsid w:val="00C17C8F"/>
    <w:rsid w:val="00C17EB1"/>
    <w:rsid w:val="00C17ECA"/>
    <w:rsid w:val="00C2038B"/>
    <w:rsid w:val="00C2061F"/>
    <w:rsid w:val="00C206CB"/>
    <w:rsid w:val="00C20A75"/>
    <w:rsid w:val="00C20D51"/>
    <w:rsid w:val="00C21CF4"/>
    <w:rsid w:val="00C225F7"/>
    <w:rsid w:val="00C226F2"/>
    <w:rsid w:val="00C23503"/>
    <w:rsid w:val="00C23644"/>
    <w:rsid w:val="00C2374A"/>
    <w:rsid w:val="00C24A24"/>
    <w:rsid w:val="00C24D68"/>
    <w:rsid w:val="00C25885"/>
    <w:rsid w:val="00C25B3A"/>
    <w:rsid w:val="00C25C24"/>
    <w:rsid w:val="00C26086"/>
    <w:rsid w:val="00C26809"/>
    <w:rsid w:val="00C268A2"/>
    <w:rsid w:val="00C26C79"/>
    <w:rsid w:val="00C27A80"/>
    <w:rsid w:val="00C3051C"/>
    <w:rsid w:val="00C3094C"/>
    <w:rsid w:val="00C30D82"/>
    <w:rsid w:val="00C310BA"/>
    <w:rsid w:val="00C31488"/>
    <w:rsid w:val="00C321AD"/>
    <w:rsid w:val="00C32977"/>
    <w:rsid w:val="00C331BB"/>
    <w:rsid w:val="00C33931"/>
    <w:rsid w:val="00C33E6D"/>
    <w:rsid w:val="00C34069"/>
    <w:rsid w:val="00C340FF"/>
    <w:rsid w:val="00C34325"/>
    <w:rsid w:val="00C344E0"/>
    <w:rsid w:val="00C3477C"/>
    <w:rsid w:val="00C34F84"/>
    <w:rsid w:val="00C3500B"/>
    <w:rsid w:val="00C351D1"/>
    <w:rsid w:val="00C35257"/>
    <w:rsid w:val="00C35467"/>
    <w:rsid w:val="00C356F7"/>
    <w:rsid w:val="00C35D03"/>
    <w:rsid w:val="00C35DE6"/>
    <w:rsid w:val="00C361F1"/>
    <w:rsid w:val="00C36208"/>
    <w:rsid w:val="00C36B2E"/>
    <w:rsid w:val="00C36BE5"/>
    <w:rsid w:val="00C37763"/>
    <w:rsid w:val="00C378AF"/>
    <w:rsid w:val="00C37FDE"/>
    <w:rsid w:val="00C40249"/>
    <w:rsid w:val="00C407A8"/>
    <w:rsid w:val="00C40C6E"/>
    <w:rsid w:val="00C4128C"/>
    <w:rsid w:val="00C42A6C"/>
    <w:rsid w:val="00C4327B"/>
    <w:rsid w:val="00C4371B"/>
    <w:rsid w:val="00C440A7"/>
    <w:rsid w:val="00C44204"/>
    <w:rsid w:val="00C4425F"/>
    <w:rsid w:val="00C444D5"/>
    <w:rsid w:val="00C44A18"/>
    <w:rsid w:val="00C44BC4"/>
    <w:rsid w:val="00C44C6F"/>
    <w:rsid w:val="00C450D5"/>
    <w:rsid w:val="00C45271"/>
    <w:rsid w:val="00C45A9F"/>
    <w:rsid w:val="00C45D4C"/>
    <w:rsid w:val="00C46A1D"/>
    <w:rsid w:val="00C46B8E"/>
    <w:rsid w:val="00C46CAC"/>
    <w:rsid w:val="00C47436"/>
    <w:rsid w:val="00C50429"/>
    <w:rsid w:val="00C50635"/>
    <w:rsid w:val="00C50995"/>
    <w:rsid w:val="00C50AD1"/>
    <w:rsid w:val="00C50AFF"/>
    <w:rsid w:val="00C50CB0"/>
    <w:rsid w:val="00C515DC"/>
    <w:rsid w:val="00C51715"/>
    <w:rsid w:val="00C51943"/>
    <w:rsid w:val="00C51AE1"/>
    <w:rsid w:val="00C51BA0"/>
    <w:rsid w:val="00C51F72"/>
    <w:rsid w:val="00C51F94"/>
    <w:rsid w:val="00C521CC"/>
    <w:rsid w:val="00C52266"/>
    <w:rsid w:val="00C52B8C"/>
    <w:rsid w:val="00C52DE9"/>
    <w:rsid w:val="00C531FA"/>
    <w:rsid w:val="00C53500"/>
    <w:rsid w:val="00C5355B"/>
    <w:rsid w:val="00C5379D"/>
    <w:rsid w:val="00C53B8B"/>
    <w:rsid w:val="00C5501C"/>
    <w:rsid w:val="00C55070"/>
    <w:rsid w:val="00C5530B"/>
    <w:rsid w:val="00C557EB"/>
    <w:rsid w:val="00C559B4"/>
    <w:rsid w:val="00C55B56"/>
    <w:rsid w:val="00C55E2C"/>
    <w:rsid w:val="00C55E3F"/>
    <w:rsid w:val="00C56119"/>
    <w:rsid w:val="00C56334"/>
    <w:rsid w:val="00C5721E"/>
    <w:rsid w:val="00C5763A"/>
    <w:rsid w:val="00C578E8"/>
    <w:rsid w:val="00C6087E"/>
    <w:rsid w:val="00C6099D"/>
    <w:rsid w:val="00C60BB3"/>
    <w:rsid w:val="00C60F3D"/>
    <w:rsid w:val="00C61144"/>
    <w:rsid w:val="00C6153A"/>
    <w:rsid w:val="00C61E95"/>
    <w:rsid w:val="00C6224B"/>
    <w:rsid w:val="00C62E96"/>
    <w:rsid w:val="00C635B9"/>
    <w:rsid w:val="00C63725"/>
    <w:rsid w:val="00C64C24"/>
    <w:rsid w:val="00C64E59"/>
    <w:rsid w:val="00C64FED"/>
    <w:rsid w:val="00C6556E"/>
    <w:rsid w:val="00C661A3"/>
    <w:rsid w:val="00C66393"/>
    <w:rsid w:val="00C664C4"/>
    <w:rsid w:val="00C670FD"/>
    <w:rsid w:val="00C706DC"/>
    <w:rsid w:val="00C70A24"/>
    <w:rsid w:val="00C714A0"/>
    <w:rsid w:val="00C71DFD"/>
    <w:rsid w:val="00C727A6"/>
    <w:rsid w:val="00C7289F"/>
    <w:rsid w:val="00C735BA"/>
    <w:rsid w:val="00C7373B"/>
    <w:rsid w:val="00C73873"/>
    <w:rsid w:val="00C73C74"/>
    <w:rsid w:val="00C744EB"/>
    <w:rsid w:val="00C74F86"/>
    <w:rsid w:val="00C75136"/>
    <w:rsid w:val="00C757AF"/>
    <w:rsid w:val="00C7582F"/>
    <w:rsid w:val="00C75AA8"/>
    <w:rsid w:val="00C7681C"/>
    <w:rsid w:val="00C768E1"/>
    <w:rsid w:val="00C769BE"/>
    <w:rsid w:val="00C77157"/>
    <w:rsid w:val="00C77196"/>
    <w:rsid w:val="00C773D1"/>
    <w:rsid w:val="00C778D4"/>
    <w:rsid w:val="00C77C0F"/>
    <w:rsid w:val="00C77CC2"/>
    <w:rsid w:val="00C80137"/>
    <w:rsid w:val="00C803EF"/>
    <w:rsid w:val="00C80E68"/>
    <w:rsid w:val="00C811CE"/>
    <w:rsid w:val="00C81945"/>
    <w:rsid w:val="00C81A05"/>
    <w:rsid w:val="00C82304"/>
    <w:rsid w:val="00C824CA"/>
    <w:rsid w:val="00C82700"/>
    <w:rsid w:val="00C82FFD"/>
    <w:rsid w:val="00C83196"/>
    <w:rsid w:val="00C83D6E"/>
    <w:rsid w:val="00C83E6B"/>
    <w:rsid w:val="00C84688"/>
    <w:rsid w:val="00C84E66"/>
    <w:rsid w:val="00C84EE8"/>
    <w:rsid w:val="00C85183"/>
    <w:rsid w:val="00C85390"/>
    <w:rsid w:val="00C853CE"/>
    <w:rsid w:val="00C86ADB"/>
    <w:rsid w:val="00C86CE3"/>
    <w:rsid w:val="00C874E7"/>
    <w:rsid w:val="00C87B6A"/>
    <w:rsid w:val="00C87CA9"/>
    <w:rsid w:val="00C87DB4"/>
    <w:rsid w:val="00C90128"/>
    <w:rsid w:val="00C90EBB"/>
    <w:rsid w:val="00C91343"/>
    <w:rsid w:val="00C913B2"/>
    <w:rsid w:val="00C9159C"/>
    <w:rsid w:val="00C9191B"/>
    <w:rsid w:val="00C91ED4"/>
    <w:rsid w:val="00C92487"/>
    <w:rsid w:val="00C92970"/>
    <w:rsid w:val="00C92B45"/>
    <w:rsid w:val="00C92FB7"/>
    <w:rsid w:val="00C9339A"/>
    <w:rsid w:val="00C934BC"/>
    <w:rsid w:val="00C93A06"/>
    <w:rsid w:val="00C93E33"/>
    <w:rsid w:val="00C94140"/>
    <w:rsid w:val="00C95263"/>
    <w:rsid w:val="00C95851"/>
    <w:rsid w:val="00C95F79"/>
    <w:rsid w:val="00C961EF"/>
    <w:rsid w:val="00C964AD"/>
    <w:rsid w:val="00C96BB5"/>
    <w:rsid w:val="00C974AB"/>
    <w:rsid w:val="00C9753C"/>
    <w:rsid w:val="00C97E4B"/>
    <w:rsid w:val="00CA071E"/>
    <w:rsid w:val="00CA090D"/>
    <w:rsid w:val="00CA0D79"/>
    <w:rsid w:val="00CA1574"/>
    <w:rsid w:val="00CA1706"/>
    <w:rsid w:val="00CA1992"/>
    <w:rsid w:val="00CA1E9B"/>
    <w:rsid w:val="00CA207A"/>
    <w:rsid w:val="00CA23A2"/>
    <w:rsid w:val="00CA30EE"/>
    <w:rsid w:val="00CA47D4"/>
    <w:rsid w:val="00CA4D65"/>
    <w:rsid w:val="00CA514F"/>
    <w:rsid w:val="00CA5446"/>
    <w:rsid w:val="00CA584B"/>
    <w:rsid w:val="00CA5AB4"/>
    <w:rsid w:val="00CA5CC0"/>
    <w:rsid w:val="00CA61C7"/>
    <w:rsid w:val="00CA6650"/>
    <w:rsid w:val="00CA6ACC"/>
    <w:rsid w:val="00CA7855"/>
    <w:rsid w:val="00CA7F7E"/>
    <w:rsid w:val="00CB0475"/>
    <w:rsid w:val="00CB0A6A"/>
    <w:rsid w:val="00CB0A9C"/>
    <w:rsid w:val="00CB0ED0"/>
    <w:rsid w:val="00CB1915"/>
    <w:rsid w:val="00CB218E"/>
    <w:rsid w:val="00CB253C"/>
    <w:rsid w:val="00CB2947"/>
    <w:rsid w:val="00CB2FAE"/>
    <w:rsid w:val="00CB34CB"/>
    <w:rsid w:val="00CB355E"/>
    <w:rsid w:val="00CB362A"/>
    <w:rsid w:val="00CB363C"/>
    <w:rsid w:val="00CB3A23"/>
    <w:rsid w:val="00CB3B93"/>
    <w:rsid w:val="00CB3BA1"/>
    <w:rsid w:val="00CB3BE3"/>
    <w:rsid w:val="00CB4B69"/>
    <w:rsid w:val="00CB50C8"/>
    <w:rsid w:val="00CB550E"/>
    <w:rsid w:val="00CB668E"/>
    <w:rsid w:val="00CB6DB2"/>
    <w:rsid w:val="00CB72AF"/>
    <w:rsid w:val="00CB7978"/>
    <w:rsid w:val="00CB7B18"/>
    <w:rsid w:val="00CC0018"/>
    <w:rsid w:val="00CC0ACC"/>
    <w:rsid w:val="00CC0C96"/>
    <w:rsid w:val="00CC0FD6"/>
    <w:rsid w:val="00CC10F2"/>
    <w:rsid w:val="00CC1310"/>
    <w:rsid w:val="00CC169C"/>
    <w:rsid w:val="00CC1C39"/>
    <w:rsid w:val="00CC1FA8"/>
    <w:rsid w:val="00CC207C"/>
    <w:rsid w:val="00CC2629"/>
    <w:rsid w:val="00CC266E"/>
    <w:rsid w:val="00CC2DD0"/>
    <w:rsid w:val="00CC3296"/>
    <w:rsid w:val="00CC355E"/>
    <w:rsid w:val="00CC3A1D"/>
    <w:rsid w:val="00CC3BE9"/>
    <w:rsid w:val="00CC3CEE"/>
    <w:rsid w:val="00CC447C"/>
    <w:rsid w:val="00CC5420"/>
    <w:rsid w:val="00CC6280"/>
    <w:rsid w:val="00CC632F"/>
    <w:rsid w:val="00CC69B1"/>
    <w:rsid w:val="00CC6A8A"/>
    <w:rsid w:val="00CC6BE3"/>
    <w:rsid w:val="00CC7107"/>
    <w:rsid w:val="00CC758C"/>
    <w:rsid w:val="00CD033E"/>
    <w:rsid w:val="00CD06E5"/>
    <w:rsid w:val="00CD084D"/>
    <w:rsid w:val="00CD24E1"/>
    <w:rsid w:val="00CD3307"/>
    <w:rsid w:val="00CD34BD"/>
    <w:rsid w:val="00CD4E0E"/>
    <w:rsid w:val="00CD6321"/>
    <w:rsid w:val="00CD6711"/>
    <w:rsid w:val="00CD6A8F"/>
    <w:rsid w:val="00CD742F"/>
    <w:rsid w:val="00CD76DA"/>
    <w:rsid w:val="00CD7DEB"/>
    <w:rsid w:val="00CE092C"/>
    <w:rsid w:val="00CE0F58"/>
    <w:rsid w:val="00CE1459"/>
    <w:rsid w:val="00CE1AC5"/>
    <w:rsid w:val="00CE1B1B"/>
    <w:rsid w:val="00CE1CC1"/>
    <w:rsid w:val="00CE1CFB"/>
    <w:rsid w:val="00CE1CFE"/>
    <w:rsid w:val="00CE28A8"/>
    <w:rsid w:val="00CE3070"/>
    <w:rsid w:val="00CE36F7"/>
    <w:rsid w:val="00CE376B"/>
    <w:rsid w:val="00CE3DC7"/>
    <w:rsid w:val="00CE5136"/>
    <w:rsid w:val="00CE545D"/>
    <w:rsid w:val="00CE552A"/>
    <w:rsid w:val="00CE568C"/>
    <w:rsid w:val="00CE5F71"/>
    <w:rsid w:val="00CE601F"/>
    <w:rsid w:val="00CE6129"/>
    <w:rsid w:val="00CE6627"/>
    <w:rsid w:val="00CE68A2"/>
    <w:rsid w:val="00CE6C07"/>
    <w:rsid w:val="00CE7B00"/>
    <w:rsid w:val="00CF0482"/>
    <w:rsid w:val="00CF04A1"/>
    <w:rsid w:val="00CF06CD"/>
    <w:rsid w:val="00CF099D"/>
    <w:rsid w:val="00CF0E15"/>
    <w:rsid w:val="00CF1DCE"/>
    <w:rsid w:val="00CF240D"/>
    <w:rsid w:val="00CF272A"/>
    <w:rsid w:val="00CF2B3E"/>
    <w:rsid w:val="00CF2B6C"/>
    <w:rsid w:val="00CF2C9A"/>
    <w:rsid w:val="00CF3BC4"/>
    <w:rsid w:val="00CF45A4"/>
    <w:rsid w:val="00CF4710"/>
    <w:rsid w:val="00CF47B5"/>
    <w:rsid w:val="00CF508D"/>
    <w:rsid w:val="00CF50D7"/>
    <w:rsid w:val="00CF599C"/>
    <w:rsid w:val="00CF5F2F"/>
    <w:rsid w:val="00CF5F42"/>
    <w:rsid w:val="00CF6195"/>
    <w:rsid w:val="00CF637E"/>
    <w:rsid w:val="00CF652F"/>
    <w:rsid w:val="00CF6BCD"/>
    <w:rsid w:val="00CF6C7E"/>
    <w:rsid w:val="00CF6D72"/>
    <w:rsid w:val="00CF72AD"/>
    <w:rsid w:val="00CF7AE8"/>
    <w:rsid w:val="00CF7C8C"/>
    <w:rsid w:val="00D000BA"/>
    <w:rsid w:val="00D00213"/>
    <w:rsid w:val="00D00270"/>
    <w:rsid w:val="00D00324"/>
    <w:rsid w:val="00D00432"/>
    <w:rsid w:val="00D01CA8"/>
    <w:rsid w:val="00D01EA8"/>
    <w:rsid w:val="00D023E6"/>
    <w:rsid w:val="00D0267E"/>
    <w:rsid w:val="00D027A7"/>
    <w:rsid w:val="00D03ABE"/>
    <w:rsid w:val="00D03CFB"/>
    <w:rsid w:val="00D0416F"/>
    <w:rsid w:val="00D04441"/>
    <w:rsid w:val="00D04C28"/>
    <w:rsid w:val="00D04CA4"/>
    <w:rsid w:val="00D04DC0"/>
    <w:rsid w:val="00D04ECA"/>
    <w:rsid w:val="00D0552E"/>
    <w:rsid w:val="00D05895"/>
    <w:rsid w:val="00D0627A"/>
    <w:rsid w:val="00D065BF"/>
    <w:rsid w:val="00D0687A"/>
    <w:rsid w:val="00D06BB8"/>
    <w:rsid w:val="00D06E61"/>
    <w:rsid w:val="00D0712F"/>
    <w:rsid w:val="00D07773"/>
    <w:rsid w:val="00D07B8E"/>
    <w:rsid w:val="00D10622"/>
    <w:rsid w:val="00D11C26"/>
    <w:rsid w:val="00D11EE4"/>
    <w:rsid w:val="00D121B8"/>
    <w:rsid w:val="00D125AD"/>
    <w:rsid w:val="00D1320A"/>
    <w:rsid w:val="00D13778"/>
    <w:rsid w:val="00D13FF4"/>
    <w:rsid w:val="00D140F3"/>
    <w:rsid w:val="00D14755"/>
    <w:rsid w:val="00D14FAE"/>
    <w:rsid w:val="00D154D3"/>
    <w:rsid w:val="00D15572"/>
    <w:rsid w:val="00D155FC"/>
    <w:rsid w:val="00D1647E"/>
    <w:rsid w:val="00D16739"/>
    <w:rsid w:val="00D1703D"/>
    <w:rsid w:val="00D1712E"/>
    <w:rsid w:val="00D1719B"/>
    <w:rsid w:val="00D17566"/>
    <w:rsid w:val="00D17732"/>
    <w:rsid w:val="00D179C0"/>
    <w:rsid w:val="00D17A62"/>
    <w:rsid w:val="00D17DCF"/>
    <w:rsid w:val="00D17E7D"/>
    <w:rsid w:val="00D20986"/>
    <w:rsid w:val="00D20C7B"/>
    <w:rsid w:val="00D20E80"/>
    <w:rsid w:val="00D21414"/>
    <w:rsid w:val="00D2144D"/>
    <w:rsid w:val="00D21734"/>
    <w:rsid w:val="00D220B4"/>
    <w:rsid w:val="00D22332"/>
    <w:rsid w:val="00D22AA6"/>
    <w:rsid w:val="00D22F20"/>
    <w:rsid w:val="00D23770"/>
    <w:rsid w:val="00D23BC7"/>
    <w:rsid w:val="00D243B0"/>
    <w:rsid w:val="00D24506"/>
    <w:rsid w:val="00D24D8C"/>
    <w:rsid w:val="00D24F9D"/>
    <w:rsid w:val="00D2560C"/>
    <w:rsid w:val="00D2591E"/>
    <w:rsid w:val="00D25BF3"/>
    <w:rsid w:val="00D25E6B"/>
    <w:rsid w:val="00D26277"/>
    <w:rsid w:val="00D26416"/>
    <w:rsid w:val="00D26A8F"/>
    <w:rsid w:val="00D26BA3"/>
    <w:rsid w:val="00D2743F"/>
    <w:rsid w:val="00D27665"/>
    <w:rsid w:val="00D279C7"/>
    <w:rsid w:val="00D27C4B"/>
    <w:rsid w:val="00D3003C"/>
    <w:rsid w:val="00D3069A"/>
    <w:rsid w:val="00D306CD"/>
    <w:rsid w:val="00D30824"/>
    <w:rsid w:val="00D3162F"/>
    <w:rsid w:val="00D31A24"/>
    <w:rsid w:val="00D31B03"/>
    <w:rsid w:val="00D31E20"/>
    <w:rsid w:val="00D31E97"/>
    <w:rsid w:val="00D323AD"/>
    <w:rsid w:val="00D32403"/>
    <w:rsid w:val="00D32619"/>
    <w:rsid w:val="00D327BE"/>
    <w:rsid w:val="00D3296A"/>
    <w:rsid w:val="00D32E5E"/>
    <w:rsid w:val="00D32F37"/>
    <w:rsid w:val="00D32F4C"/>
    <w:rsid w:val="00D332F4"/>
    <w:rsid w:val="00D3337B"/>
    <w:rsid w:val="00D33D0C"/>
    <w:rsid w:val="00D34580"/>
    <w:rsid w:val="00D35289"/>
    <w:rsid w:val="00D363D1"/>
    <w:rsid w:val="00D3646A"/>
    <w:rsid w:val="00D365A0"/>
    <w:rsid w:val="00D369F9"/>
    <w:rsid w:val="00D36C15"/>
    <w:rsid w:val="00D372E6"/>
    <w:rsid w:val="00D37362"/>
    <w:rsid w:val="00D40217"/>
    <w:rsid w:val="00D40441"/>
    <w:rsid w:val="00D409D6"/>
    <w:rsid w:val="00D40A78"/>
    <w:rsid w:val="00D4159B"/>
    <w:rsid w:val="00D41E8C"/>
    <w:rsid w:val="00D41F56"/>
    <w:rsid w:val="00D41FEE"/>
    <w:rsid w:val="00D422C0"/>
    <w:rsid w:val="00D42430"/>
    <w:rsid w:val="00D42553"/>
    <w:rsid w:val="00D42A85"/>
    <w:rsid w:val="00D42ECB"/>
    <w:rsid w:val="00D4329E"/>
    <w:rsid w:val="00D4338D"/>
    <w:rsid w:val="00D4340D"/>
    <w:rsid w:val="00D43468"/>
    <w:rsid w:val="00D43B7D"/>
    <w:rsid w:val="00D43F83"/>
    <w:rsid w:val="00D444BE"/>
    <w:rsid w:val="00D44D35"/>
    <w:rsid w:val="00D44E2E"/>
    <w:rsid w:val="00D450C8"/>
    <w:rsid w:val="00D4566E"/>
    <w:rsid w:val="00D46804"/>
    <w:rsid w:val="00D4683C"/>
    <w:rsid w:val="00D46D85"/>
    <w:rsid w:val="00D47512"/>
    <w:rsid w:val="00D47548"/>
    <w:rsid w:val="00D4773B"/>
    <w:rsid w:val="00D4776C"/>
    <w:rsid w:val="00D50512"/>
    <w:rsid w:val="00D5074E"/>
    <w:rsid w:val="00D50C01"/>
    <w:rsid w:val="00D5168A"/>
    <w:rsid w:val="00D517B8"/>
    <w:rsid w:val="00D51B16"/>
    <w:rsid w:val="00D51D67"/>
    <w:rsid w:val="00D51DAF"/>
    <w:rsid w:val="00D5298C"/>
    <w:rsid w:val="00D52A66"/>
    <w:rsid w:val="00D531E2"/>
    <w:rsid w:val="00D53EB0"/>
    <w:rsid w:val="00D54064"/>
    <w:rsid w:val="00D54289"/>
    <w:rsid w:val="00D5476C"/>
    <w:rsid w:val="00D54819"/>
    <w:rsid w:val="00D56B0D"/>
    <w:rsid w:val="00D572A3"/>
    <w:rsid w:val="00D5740E"/>
    <w:rsid w:val="00D57708"/>
    <w:rsid w:val="00D57FEF"/>
    <w:rsid w:val="00D60CC9"/>
    <w:rsid w:val="00D614F5"/>
    <w:rsid w:val="00D615A0"/>
    <w:rsid w:val="00D616C3"/>
    <w:rsid w:val="00D61802"/>
    <w:rsid w:val="00D626BC"/>
    <w:rsid w:val="00D6359C"/>
    <w:rsid w:val="00D638E4"/>
    <w:rsid w:val="00D63C31"/>
    <w:rsid w:val="00D63DA1"/>
    <w:rsid w:val="00D641F3"/>
    <w:rsid w:val="00D6446D"/>
    <w:rsid w:val="00D64F65"/>
    <w:rsid w:val="00D655C4"/>
    <w:rsid w:val="00D65A10"/>
    <w:rsid w:val="00D65AC4"/>
    <w:rsid w:val="00D65B76"/>
    <w:rsid w:val="00D6623A"/>
    <w:rsid w:val="00D6643F"/>
    <w:rsid w:val="00D66542"/>
    <w:rsid w:val="00D666AA"/>
    <w:rsid w:val="00D666B8"/>
    <w:rsid w:val="00D66DA8"/>
    <w:rsid w:val="00D6712D"/>
    <w:rsid w:val="00D67205"/>
    <w:rsid w:val="00D677F2"/>
    <w:rsid w:val="00D67AA2"/>
    <w:rsid w:val="00D67B72"/>
    <w:rsid w:val="00D67F5E"/>
    <w:rsid w:val="00D701C9"/>
    <w:rsid w:val="00D70A29"/>
    <w:rsid w:val="00D70ADE"/>
    <w:rsid w:val="00D70D56"/>
    <w:rsid w:val="00D71479"/>
    <w:rsid w:val="00D72D5E"/>
    <w:rsid w:val="00D74139"/>
    <w:rsid w:val="00D74FD8"/>
    <w:rsid w:val="00D755DF"/>
    <w:rsid w:val="00D76964"/>
    <w:rsid w:val="00D76968"/>
    <w:rsid w:val="00D76AC9"/>
    <w:rsid w:val="00D76CFC"/>
    <w:rsid w:val="00D77226"/>
    <w:rsid w:val="00D77CAF"/>
    <w:rsid w:val="00D800AA"/>
    <w:rsid w:val="00D80142"/>
    <w:rsid w:val="00D801BE"/>
    <w:rsid w:val="00D80413"/>
    <w:rsid w:val="00D80440"/>
    <w:rsid w:val="00D80C2F"/>
    <w:rsid w:val="00D810E1"/>
    <w:rsid w:val="00D81212"/>
    <w:rsid w:val="00D813C0"/>
    <w:rsid w:val="00D814AB"/>
    <w:rsid w:val="00D81BAA"/>
    <w:rsid w:val="00D81E54"/>
    <w:rsid w:val="00D824C0"/>
    <w:rsid w:val="00D8262D"/>
    <w:rsid w:val="00D8289E"/>
    <w:rsid w:val="00D82937"/>
    <w:rsid w:val="00D82AB8"/>
    <w:rsid w:val="00D82B5F"/>
    <w:rsid w:val="00D82F21"/>
    <w:rsid w:val="00D83280"/>
    <w:rsid w:val="00D83C31"/>
    <w:rsid w:val="00D840EA"/>
    <w:rsid w:val="00D84809"/>
    <w:rsid w:val="00D84856"/>
    <w:rsid w:val="00D84CF2"/>
    <w:rsid w:val="00D84D7C"/>
    <w:rsid w:val="00D84DDC"/>
    <w:rsid w:val="00D85445"/>
    <w:rsid w:val="00D85F92"/>
    <w:rsid w:val="00D8604E"/>
    <w:rsid w:val="00D868BE"/>
    <w:rsid w:val="00D869F2"/>
    <w:rsid w:val="00D87669"/>
    <w:rsid w:val="00D8766C"/>
    <w:rsid w:val="00D87AED"/>
    <w:rsid w:val="00D90CA5"/>
    <w:rsid w:val="00D90D54"/>
    <w:rsid w:val="00D923B7"/>
    <w:rsid w:val="00D92D4C"/>
    <w:rsid w:val="00D92FE2"/>
    <w:rsid w:val="00D9329B"/>
    <w:rsid w:val="00D935DF"/>
    <w:rsid w:val="00D936FE"/>
    <w:rsid w:val="00D93884"/>
    <w:rsid w:val="00D93CFF"/>
    <w:rsid w:val="00D93D3E"/>
    <w:rsid w:val="00D94270"/>
    <w:rsid w:val="00D94B99"/>
    <w:rsid w:val="00D94BDC"/>
    <w:rsid w:val="00D95190"/>
    <w:rsid w:val="00D954B2"/>
    <w:rsid w:val="00D959D1"/>
    <w:rsid w:val="00D95C6E"/>
    <w:rsid w:val="00D9649A"/>
    <w:rsid w:val="00D96715"/>
    <w:rsid w:val="00D967EF"/>
    <w:rsid w:val="00D96C1C"/>
    <w:rsid w:val="00D97484"/>
    <w:rsid w:val="00D97E50"/>
    <w:rsid w:val="00DA18A6"/>
    <w:rsid w:val="00DA1B4F"/>
    <w:rsid w:val="00DA28E6"/>
    <w:rsid w:val="00DA2CBD"/>
    <w:rsid w:val="00DA3767"/>
    <w:rsid w:val="00DA3F4F"/>
    <w:rsid w:val="00DA5147"/>
    <w:rsid w:val="00DA53BF"/>
    <w:rsid w:val="00DA57EF"/>
    <w:rsid w:val="00DA5CFD"/>
    <w:rsid w:val="00DA61D0"/>
    <w:rsid w:val="00DA6D22"/>
    <w:rsid w:val="00DA7A06"/>
    <w:rsid w:val="00DA7A6E"/>
    <w:rsid w:val="00DA7FC7"/>
    <w:rsid w:val="00DB017D"/>
    <w:rsid w:val="00DB04E1"/>
    <w:rsid w:val="00DB1380"/>
    <w:rsid w:val="00DB1FC5"/>
    <w:rsid w:val="00DB23C3"/>
    <w:rsid w:val="00DB26D4"/>
    <w:rsid w:val="00DB2EB7"/>
    <w:rsid w:val="00DB36DD"/>
    <w:rsid w:val="00DB3BCA"/>
    <w:rsid w:val="00DB3E1B"/>
    <w:rsid w:val="00DB4B62"/>
    <w:rsid w:val="00DB50C6"/>
    <w:rsid w:val="00DB5688"/>
    <w:rsid w:val="00DB5C5C"/>
    <w:rsid w:val="00DB5D56"/>
    <w:rsid w:val="00DB646E"/>
    <w:rsid w:val="00DB75D4"/>
    <w:rsid w:val="00DB7A60"/>
    <w:rsid w:val="00DB7A69"/>
    <w:rsid w:val="00DB7CFC"/>
    <w:rsid w:val="00DC0053"/>
    <w:rsid w:val="00DC017E"/>
    <w:rsid w:val="00DC04AA"/>
    <w:rsid w:val="00DC08FC"/>
    <w:rsid w:val="00DC0C81"/>
    <w:rsid w:val="00DC276F"/>
    <w:rsid w:val="00DC279C"/>
    <w:rsid w:val="00DC28E1"/>
    <w:rsid w:val="00DC2E0B"/>
    <w:rsid w:val="00DC3043"/>
    <w:rsid w:val="00DC3069"/>
    <w:rsid w:val="00DC3467"/>
    <w:rsid w:val="00DC3AF5"/>
    <w:rsid w:val="00DC3F14"/>
    <w:rsid w:val="00DC4540"/>
    <w:rsid w:val="00DC46B2"/>
    <w:rsid w:val="00DC4F03"/>
    <w:rsid w:val="00DC4F98"/>
    <w:rsid w:val="00DC4FD5"/>
    <w:rsid w:val="00DC5249"/>
    <w:rsid w:val="00DC53EF"/>
    <w:rsid w:val="00DC5537"/>
    <w:rsid w:val="00DC6145"/>
    <w:rsid w:val="00DC64B6"/>
    <w:rsid w:val="00DC66D5"/>
    <w:rsid w:val="00DC72DA"/>
    <w:rsid w:val="00DC731F"/>
    <w:rsid w:val="00DC73CE"/>
    <w:rsid w:val="00DC75D8"/>
    <w:rsid w:val="00DC7B9F"/>
    <w:rsid w:val="00DC7E22"/>
    <w:rsid w:val="00DD02F9"/>
    <w:rsid w:val="00DD04EB"/>
    <w:rsid w:val="00DD0968"/>
    <w:rsid w:val="00DD0D79"/>
    <w:rsid w:val="00DD0E9A"/>
    <w:rsid w:val="00DD0F2D"/>
    <w:rsid w:val="00DD1511"/>
    <w:rsid w:val="00DD15F1"/>
    <w:rsid w:val="00DD1C0F"/>
    <w:rsid w:val="00DD23E3"/>
    <w:rsid w:val="00DD2F46"/>
    <w:rsid w:val="00DD2FA2"/>
    <w:rsid w:val="00DD33B8"/>
    <w:rsid w:val="00DD3701"/>
    <w:rsid w:val="00DD41D6"/>
    <w:rsid w:val="00DD4F76"/>
    <w:rsid w:val="00DD536E"/>
    <w:rsid w:val="00DD54F6"/>
    <w:rsid w:val="00DD6711"/>
    <w:rsid w:val="00DD69EF"/>
    <w:rsid w:val="00DD6D02"/>
    <w:rsid w:val="00DD750F"/>
    <w:rsid w:val="00DD7EBB"/>
    <w:rsid w:val="00DE0325"/>
    <w:rsid w:val="00DE050E"/>
    <w:rsid w:val="00DE090E"/>
    <w:rsid w:val="00DE097C"/>
    <w:rsid w:val="00DE17D5"/>
    <w:rsid w:val="00DE17EF"/>
    <w:rsid w:val="00DE1B2B"/>
    <w:rsid w:val="00DE2294"/>
    <w:rsid w:val="00DE2557"/>
    <w:rsid w:val="00DE25A6"/>
    <w:rsid w:val="00DE2E92"/>
    <w:rsid w:val="00DE3081"/>
    <w:rsid w:val="00DE311E"/>
    <w:rsid w:val="00DE31CA"/>
    <w:rsid w:val="00DE3311"/>
    <w:rsid w:val="00DE3C58"/>
    <w:rsid w:val="00DE3CF0"/>
    <w:rsid w:val="00DE3E39"/>
    <w:rsid w:val="00DE4091"/>
    <w:rsid w:val="00DE4554"/>
    <w:rsid w:val="00DE4589"/>
    <w:rsid w:val="00DE55DA"/>
    <w:rsid w:val="00DE669A"/>
    <w:rsid w:val="00DE66F6"/>
    <w:rsid w:val="00DE70C0"/>
    <w:rsid w:val="00DE7526"/>
    <w:rsid w:val="00DF057E"/>
    <w:rsid w:val="00DF0B82"/>
    <w:rsid w:val="00DF121F"/>
    <w:rsid w:val="00DF1A2E"/>
    <w:rsid w:val="00DF1A63"/>
    <w:rsid w:val="00DF1D6F"/>
    <w:rsid w:val="00DF38BE"/>
    <w:rsid w:val="00DF3A93"/>
    <w:rsid w:val="00DF4630"/>
    <w:rsid w:val="00DF4719"/>
    <w:rsid w:val="00DF47A6"/>
    <w:rsid w:val="00DF5021"/>
    <w:rsid w:val="00DF58E7"/>
    <w:rsid w:val="00DF66E6"/>
    <w:rsid w:val="00DF686C"/>
    <w:rsid w:val="00DF697F"/>
    <w:rsid w:val="00DF6D13"/>
    <w:rsid w:val="00DF78DB"/>
    <w:rsid w:val="00DF793B"/>
    <w:rsid w:val="00E00ED6"/>
    <w:rsid w:val="00E00F72"/>
    <w:rsid w:val="00E0140C"/>
    <w:rsid w:val="00E01E84"/>
    <w:rsid w:val="00E0259F"/>
    <w:rsid w:val="00E02813"/>
    <w:rsid w:val="00E0312E"/>
    <w:rsid w:val="00E031FD"/>
    <w:rsid w:val="00E03329"/>
    <w:rsid w:val="00E049DF"/>
    <w:rsid w:val="00E04ED9"/>
    <w:rsid w:val="00E055AB"/>
    <w:rsid w:val="00E05D94"/>
    <w:rsid w:val="00E061F8"/>
    <w:rsid w:val="00E066D8"/>
    <w:rsid w:val="00E06927"/>
    <w:rsid w:val="00E06B3D"/>
    <w:rsid w:val="00E07AF0"/>
    <w:rsid w:val="00E07F58"/>
    <w:rsid w:val="00E07FC4"/>
    <w:rsid w:val="00E108B8"/>
    <w:rsid w:val="00E1095C"/>
    <w:rsid w:val="00E10D92"/>
    <w:rsid w:val="00E11DA9"/>
    <w:rsid w:val="00E1238D"/>
    <w:rsid w:val="00E12491"/>
    <w:rsid w:val="00E12F02"/>
    <w:rsid w:val="00E13743"/>
    <w:rsid w:val="00E13AF0"/>
    <w:rsid w:val="00E13BA7"/>
    <w:rsid w:val="00E13C5A"/>
    <w:rsid w:val="00E1474A"/>
    <w:rsid w:val="00E14A9A"/>
    <w:rsid w:val="00E14B6D"/>
    <w:rsid w:val="00E163E3"/>
    <w:rsid w:val="00E1730D"/>
    <w:rsid w:val="00E1749B"/>
    <w:rsid w:val="00E17F8B"/>
    <w:rsid w:val="00E20400"/>
    <w:rsid w:val="00E20C4B"/>
    <w:rsid w:val="00E21251"/>
    <w:rsid w:val="00E212AC"/>
    <w:rsid w:val="00E214BE"/>
    <w:rsid w:val="00E2157A"/>
    <w:rsid w:val="00E21A62"/>
    <w:rsid w:val="00E21D3A"/>
    <w:rsid w:val="00E21F13"/>
    <w:rsid w:val="00E2255A"/>
    <w:rsid w:val="00E22F7D"/>
    <w:rsid w:val="00E240D7"/>
    <w:rsid w:val="00E2479A"/>
    <w:rsid w:val="00E24A0C"/>
    <w:rsid w:val="00E25A0F"/>
    <w:rsid w:val="00E261E1"/>
    <w:rsid w:val="00E264CB"/>
    <w:rsid w:val="00E26A7E"/>
    <w:rsid w:val="00E26CCF"/>
    <w:rsid w:val="00E27482"/>
    <w:rsid w:val="00E277BA"/>
    <w:rsid w:val="00E2797C"/>
    <w:rsid w:val="00E27FED"/>
    <w:rsid w:val="00E303D5"/>
    <w:rsid w:val="00E30547"/>
    <w:rsid w:val="00E318C6"/>
    <w:rsid w:val="00E320A3"/>
    <w:rsid w:val="00E32D0E"/>
    <w:rsid w:val="00E33583"/>
    <w:rsid w:val="00E33C6F"/>
    <w:rsid w:val="00E33CFA"/>
    <w:rsid w:val="00E33F87"/>
    <w:rsid w:val="00E340C4"/>
    <w:rsid w:val="00E34146"/>
    <w:rsid w:val="00E348CB"/>
    <w:rsid w:val="00E34948"/>
    <w:rsid w:val="00E34D68"/>
    <w:rsid w:val="00E3515B"/>
    <w:rsid w:val="00E355BB"/>
    <w:rsid w:val="00E35AB5"/>
    <w:rsid w:val="00E35D3A"/>
    <w:rsid w:val="00E3690A"/>
    <w:rsid w:val="00E371DB"/>
    <w:rsid w:val="00E374DB"/>
    <w:rsid w:val="00E379DF"/>
    <w:rsid w:val="00E37B3E"/>
    <w:rsid w:val="00E37BAA"/>
    <w:rsid w:val="00E40688"/>
    <w:rsid w:val="00E4157B"/>
    <w:rsid w:val="00E41892"/>
    <w:rsid w:val="00E41D9A"/>
    <w:rsid w:val="00E41E99"/>
    <w:rsid w:val="00E422D3"/>
    <w:rsid w:val="00E423EE"/>
    <w:rsid w:val="00E4325A"/>
    <w:rsid w:val="00E43CF3"/>
    <w:rsid w:val="00E43D0D"/>
    <w:rsid w:val="00E43E6E"/>
    <w:rsid w:val="00E44048"/>
    <w:rsid w:val="00E44560"/>
    <w:rsid w:val="00E44C5F"/>
    <w:rsid w:val="00E451FB"/>
    <w:rsid w:val="00E45AAD"/>
    <w:rsid w:val="00E45C61"/>
    <w:rsid w:val="00E45F03"/>
    <w:rsid w:val="00E46680"/>
    <w:rsid w:val="00E46B20"/>
    <w:rsid w:val="00E46FB8"/>
    <w:rsid w:val="00E4747E"/>
    <w:rsid w:val="00E4792A"/>
    <w:rsid w:val="00E47A4E"/>
    <w:rsid w:val="00E47EA5"/>
    <w:rsid w:val="00E50985"/>
    <w:rsid w:val="00E50FA1"/>
    <w:rsid w:val="00E51249"/>
    <w:rsid w:val="00E519D7"/>
    <w:rsid w:val="00E5218B"/>
    <w:rsid w:val="00E523C9"/>
    <w:rsid w:val="00E524D6"/>
    <w:rsid w:val="00E5271E"/>
    <w:rsid w:val="00E52749"/>
    <w:rsid w:val="00E52F3C"/>
    <w:rsid w:val="00E53A1D"/>
    <w:rsid w:val="00E53D52"/>
    <w:rsid w:val="00E53D9C"/>
    <w:rsid w:val="00E53DE6"/>
    <w:rsid w:val="00E5416D"/>
    <w:rsid w:val="00E54436"/>
    <w:rsid w:val="00E54894"/>
    <w:rsid w:val="00E54EAE"/>
    <w:rsid w:val="00E54F67"/>
    <w:rsid w:val="00E54FBD"/>
    <w:rsid w:val="00E55BE4"/>
    <w:rsid w:val="00E56166"/>
    <w:rsid w:val="00E575CE"/>
    <w:rsid w:val="00E57DC0"/>
    <w:rsid w:val="00E604C5"/>
    <w:rsid w:val="00E60A91"/>
    <w:rsid w:val="00E61041"/>
    <w:rsid w:val="00E610BA"/>
    <w:rsid w:val="00E612CC"/>
    <w:rsid w:val="00E61F0E"/>
    <w:rsid w:val="00E62332"/>
    <w:rsid w:val="00E629D6"/>
    <w:rsid w:val="00E62A3A"/>
    <w:rsid w:val="00E63F6E"/>
    <w:rsid w:val="00E642E1"/>
    <w:rsid w:val="00E64933"/>
    <w:rsid w:val="00E64AD0"/>
    <w:rsid w:val="00E6512C"/>
    <w:rsid w:val="00E65ECF"/>
    <w:rsid w:val="00E66849"/>
    <w:rsid w:val="00E67172"/>
    <w:rsid w:val="00E67190"/>
    <w:rsid w:val="00E67533"/>
    <w:rsid w:val="00E677C7"/>
    <w:rsid w:val="00E67DFD"/>
    <w:rsid w:val="00E70230"/>
    <w:rsid w:val="00E7041D"/>
    <w:rsid w:val="00E70CCB"/>
    <w:rsid w:val="00E714B7"/>
    <w:rsid w:val="00E71628"/>
    <w:rsid w:val="00E7174C"/>
    <w:rsid w:val="00E717DC"/>
    <w:rsid w:val="00E71E07"/>
    <w:rsid w:val="00E72705"/>
    <w:rsid w:val="00E727BA"/>
    <w:rsid w:val="00E73259"/>
    <w:rsid w:val="00E73AFF"/>
    <w:rsid w:val="00E7411E"/>
    <w:rsid w:val="00E7490F"/>
    <w:rsid w:val="00E75119"/>
    <w:rsid w:val="00E752BE"/>
    <w:rsid w:val="00E75E4D"/>
    <w:rsid w:val="00E76378"/>
    <w:rsid w:val="00E7648B"/>
    <w:rsid w:val="00E7653F"/>
    <w:rsid w:val="00E76811"/>
    <w:rsid w:val="00E76960"/>
    <w:rsid w:val="00E76A29"/>
    <w:rsid w:val="00E76C69"/>
    <w:rsid w:val="00E76D57"/>
    <w:rsid w:val="00E7726A"/>
    <w:rsid w:val="00E776EE"/>
    <w:rsid w:val="00E776FE"/>
    <w:rsid w:val="00E804C3"/>
    <w:rsid w:val="00E81079"/>
    <w:rsid w:val="00E810F1"/>
    <w:rsid w:val="00E8246B"/>
    <w:rsid w:val="00E83604"/>
    <w:rsid w:val="00E8372D"/>
    <w:rsid w:val="00E8397F"/>
    <w:rsid w:val="00E83C22"/>
    <w:rsid w:val="00E848B3"/>
    <w:rsid w:val="00E84D5C"/>
    <w:rsid w:val="00E84DC2"/>
    <w:rsid w:val="00E852D4"/>
    <w:rsid w:val="00E85A50"/>
    <w:rsid w:val="00E85E64"/>
    <w:rsid w:val="00E862A1"/>
    <w:rsid w:val="00E862CB"/>
    <w:rsid w:val="00E87153"/>
    <w:rsid w:val="00E87A4C"/>
    <w:rsid w:val="00E87D3E"/>
    <w:rsid w:val="00E90CFD"/>
    <w:rsid w:val="00E90E89"/>
    <w:rsid w:val="00E9117B"/>
    <w:rsid w:val="00E911BF"/>
    <w:rsid w:val="00E9179E"/>
    <w:rsid w:val="00E91857"/>
    <w:rsid w:val="00E92247"/>
    <w:rsid w:val="00E9259A"/>
    <w:rsid w:val="00E92B93"/>
    <w:rsid w:val="00E92E38"/>
    <w:rsid w:val="00E931FB"/>
    <w:rsid w:val="00E93704"/>
    <w:rsid w:val="00E9397F"/>
    <w:rsid w:val="00E93C63"/>
    <w:rsid w:val="00E9400C"/>
    <w:rsid w:val="00E942E2"/>
    <w:rsid w:val="00E94693"/>
    <w:rsid w:val="00E94DEA"/>
    <w:rsid w:val="00E95179"/>
    <w:rsid w:val="00E95301"/>
    <w:rsid w:val="00E955B7"/>
    <w:rsid w:val="00E96757"/>
    <w:rsid w:val="00E968F5"/>
    <w:rsid w:val="00E96A40"/>
    <w:rsid w:val="00E977AD"/>
    <w:rsid w:val="00E97AB0"/>
    <w:rsid w:val="00E97D39"/>
    <w:rsid w:val="00EA0E4F"/>
    <w:rsid w:val="00EA0EAB"/>
    <w:rsid w:val="00EA12BC"/>
    <w:rsid w:val="00EA1411"/>
    <w:rsid w:val="00EA30BE"/>
    <w:rsid w:val="00EA34A7"/>
    <w:rsid w:val="00EA390A"/>
    <w:rsid w:val="00EA443F"/>
    <w:rsid w:val="00EA4459"/>
    <w:rsid w:val="00EA4669"/>
    <w:rsid w:val="00EA46B1"/>
    <w:rsid w:val="00EA4A70"/>
    <w:rsid w:val="00EA4B69"/>
    <w:rsid w:val="00EA538B"/>
    <w:rsid w:val="00EA5550"/>
    <w:rsid w:val="00EA55BB"/>
    <w:rsid w:val="00EA6487"/>
    <w:rsid w:val="00EA6901"/>
    <w:rsid w:val="00EA6BB6"/>
    <w:rsid w:val="00EA6D91"/>
    <w:rsid w:val="00EA7325"/>
    <w:rsid w:val="00EA7587"/>
    <w:rsid w:val="00EA7E9F"/>
    <w:rsid w:val="00EB02D1"/>
    <w:rsid w:val="00EB0525"/>
    <w:rsid w:val="00EB0629"/>
    <w:rsid w:val="00EB0F0E"/>
    <w:rsid w:val="00EB1AC8"/>
    <w:rsid w:val="00EB1D22"/>
    <w:rsid w:val="00EB1FBC"/>
    <w:rsid w:val="00EB31FD"/>
    <w:rsid w:val="00EB348C"/>
    <w:rsid w:val="00EB38F0"/>
    <w:rsid w:val="00EB3A13"/>
    <w:rsid w:val="00EB3A5F"/>
    <w:rsid w:val="00EB3D0D"/>
    <w:rsid w:val="00EB3E18"/>
    <w:rsid w:val="00EB45D9"/>
    <w:rsid w:val="00EB4CDE"/>
    <w:rsid w:val="00EB4D4C"/>
    <w:rsid w:val="00EB5F05"/>
    <w:rsid w:val="00EB5FBF"/>
    <w:rsid w:val="00EB626D"/>
    <w:rsid w:val="00EB6513"/>
    <w:rsid w:val="00EB65AA"/>
    <w:rsid w:val="00EB6BE5"/>
    <w:rsid w:val="00EB6F02"/>
    <w:rsid w:val="00EB7678"/>
    <w:rsid w:val="00EB7963"/>
    <w:rsid w:val="00EB7A1A"/>
    <w:rsid w:val="00EB7D3F"/>
    <w:rsid w:val="00EC0882"/>
    <w:rsid w:val="00EC1537"/>
    <w:rsid w:val="00EC17C4"/>
    <w:rsid w:val="00EC30AF"/>
    <w:rsid w:val="00EC34CA"/>
    <w:rsid w:val="00EC35EE"/>
    <w:rsid w:val="00EC3A8E"/>
    <w:rsid w:val="00EC3B65"/>
    <w:rsid w:val="00EC4220"/>
    <w:rsid w:val="00EC438A"/>
    <w:rsid w:val="00EC469B"/>
    <w:rsid w:val="00EC4E25"/>
    <w:rsid w:val="00EC5271"/>
    <w:rsid w:val="00EC5819"/>
    <w:rsid w:val="00EC5886"/>
    <w:rsid w:val="00EC6143"/>
    <w:rsid w:val="00EC6603"/>
    <w:rsid w:val="00EC6D4D"/>
    <w:rsid w:val="00EC705F"/>
    <w:rsid w:val="00EC736D"/>
    <w:rsid w:val="00EC7F2D"/>
    <w:rsid w:val="00ED0372"/>
    <w:rsid w:val="00ED0373"/>
    <w:rsid w:val="00ED05AB"/>
    <w:rsid w:val="00ED075D"/>
    <w:rsid w:val="00ED0778"/>
    <w:rsid w:val="00ED084A"/>
    <w:rsid w:val="00ED0A7B"/>
    <w:rsid w:val="00ED0D4F"/>
    <w:rsid w:val="00ED102A"/>
    <w:rsid w:val="00ED11D6"/>
    <w:rsid w:val="00ED149E"/>
    <w:rsid w:val="00ED1B6E"/>
    <w:rsid w:val="00ED1D16"/>
    <w:rsid w:val="00ED50B0"/>
    <w:rsid w:val="00ED525B"/>
    <w:rsid w:val="00ED5DDD"/>
    <w:rsid w:val="00ED5FE3"/>
    <w:rsid w:val="00ED650F"/>
    <w:rsid w:val="00ED6600"/>
    <w:rsid w:val="00ED6814"/>
    <w:rsid w:val="00ED6F7F"/>
    <w:rsid w:val="00ED714E"/>
    <w:rsid w:val="00ED7640"/>
    <w:rsid w:val="00ED7806"/>
    <w:rsid w:val="00ED79D6"/>
    <w:rsid w:val="00EE05EC"/>
    <w:rsid w:val="00EE090D"/>
    <w:rsid w:val="00EE1412"/>
    <w:rsid w:val="00EE1A07"/>
    <w:rsid w:val="00EE1C5F"/>
    <w:rsid w:val="00EE1D21"/>
    <w:rsid w:val="00EE1FB5"/>
    <w:rsid w:val="00EE2821"/>
    <w:rsid w:val="00EE2A84"/>
    <w:rsid w:val="00EE2AB2"/>
    <w:rsid w:val="00EE326A"/>
    <w:rsid w:val="00EE3D05"/>
    <w:rsid w:val="00EE407C"/>
    <w:rsid w:val="00EE4893"/>
    <w:rsid w:val="00EE4936"/>
    <w:rsid w:val="00EE49E0"/>
    <w:rsid w:val="00EE5883"/>
    <w:rsid w:val="00EE644E"/>
    <w:rsid w:val="00EE690B"/>
    <w:rsid w:val="00EE6AFA"/>
    <w:rsid w:val="00EE6EC1"/>
    <w:rsid w:val="00EE773C"/>
    <w:rsid w:val="00EE7BA9"/>
    <w:rsid w:val="00EE7BAE"/>
    <w:rsid w:val="00EF05A4"/>
    <w:rsid w:val="00EF062C"/>
    <w:rsid w:val="00EF073B"/>
    <w:rsid w:val="00EF1363"/>
    <w:rsid w:val="00EF13B9"/>
    <w:rsid w:val="00EF19EE"/>
    <w:rsid w:val="00EF2492"/>
    <w:rsid w:val="00EF321D"/>
    <w:rsid w:val="00EF358A"/>
    <w:rsid w:val="00EF3AAC"/>
    <w:rsid w:val="00EF3CDD"/>
    <w:rsid w:val="00EF3D97"/>
    <w:rsid w:val="00EF4056"/>
    <w:rsid w:val="00EF41C8"/>
    <w:rsid w:val="00EF47CC"/>
    <w:rsid w:val="00EF50C8"/>
    <w:rsid w:val="00EF5A92"/>
    <w:rsid w:val="00EF5F3A"/>
    <w:rsid w:val="00EF6571"/>
    <w:rsid w:val="00EF6AE2"/>
    <w:rsid w:val="00EF6E25"/>
    <w:rsid w:val="00EF70E5"/>
    <w:rsid w:val="00EF7105"/>
    <w:rsid w:val="00EF7319"/>
    <w:rsid w:val="00EF7465"/>
    <w:rsid w:val="00EF7CAE"/>
    <w:rsid w:val="00F0030B"/>
    <w:rsid w:val="00F0032E"/>
    <w:rsid w:val="00F014DF"/>
    <w:rsid w:val="00F016A4"/>
    <w:rsid w:val="00F0187C"/>
    <w:rsid w:val="00F01A47"/>
    <w:rsid w:val="00F01BC1"/>
    <w:rsid w:val="00F01C7E"/>
    <w:rsid w:val="00F02075"/>
    <w:rsid w:val="00F029FF"/>
    <w:rsid w:val="00F02B8F"/>
    <w:rsid w:val="00F03201"/>
    <w:rsid w:val="00F03706"/>
    <w:rsid w:val="00F03E07"/>
    <w:rsid w:val="00F04195"/>
    <w:rsid w:val="00F0493A"/>
    <w:rsid w:val="00F053C5"/>
    <w:rsid w:val="00F056CB"/>
    <w:rsid w:val="00F05ADF"/>
    <w:rsid w:val="00F06069"/>
    <w:rsid w:val="00F06212"/>
    <w:rsid w:val="00F064B8"/>
    <w:rsid w:val="00F065E6"/>
    <w:rsid w:val="00F06B40"/>
    <w:rsid w:val="00F074B0"/>
    <w:rsid w:val="00F074B8"/>
    <w:rsid w:val="00F07C1C"/>
    <w:rsid w:val="00F07FFD"/>
    <w:rsid w:val="00F11471"/>
    <w:rsid w:val="00F117A1"/>
    <w:rsid w:val="00F11DD3"/>
    <w:rsid w:val="00F1285B"/>
    <w:rsid w:val="00F12B2B"/>
    <w:rsid w:val="00F12BBB"/>
    <w:rsid w:val="00F13073"/>
    <w:rsid w:val="00F1497A"/>
    <w:rsid w:val="00F14D5E"/>
    <w:rsid w:val="00F15327"/>
    <w:rsid w:val="00F1549A"/>
    <w:rsid w:val="00F15705"/>
    <w:rsid w:val="00F15C22"/>
    <w:rsid w:val="00F167AC"/>
    <w:rsid w:val="00F16CCE"/>
    <w:rsid w:val="00F16EE9"/>
    <w:rsid w:val="00F16F68"/>
    <w:rsid w:val="00F17040"/>
    <w:rsid w:val="00F178F7"/>
    <w:rsid w:val="00F17C22"/>
    <w:rsid w:val="00F2021C"/>
    <w:rsid w:val="00F2049C"/>
    <w:rsid w:val="00F204C3"/>
    <w:rsid w:val="00F2097E"/>
    <w:rsid w:val="00F20E3F"/>
    <w:rsid w:val="00F20F09"/>
    <w:rsid w:val="00F21B8B"/>
    <w:rsid w:val="00F21CEA"/>
    <w:rsid w:val="00F2225D"/>
    <w:rsid w:val="00F22E9C"/>
    <w:rsid w:val="00F232E1"/>
    <w:rsid w:val="00F2387A"/>
    <w:rsid w:val="00F239DC"/>
    <w:rsid w:val="00F23B5E"/>
    <w:rsid w:val="00F24388"/>
    <w:rsid w:val="00F25A12"/>
    <w:rsid w:val="00F260B1"/>
    <w:rsid w:val="00F260CF"/>
    <w:rsid w:val="00F26389"/>
    <w:rsid w:val="00F27636"/>
    <w:rsid w:val="00F27706"/>
    <w:rsid w:val="00F27F1B"/>
    <w:rsid w:val="00F3013A"/>
    <w:rsid w:val="00F30143"/>
    <w:rsid w:val="00F304F4"/>
    <w:rsid w:val="00F30C15"/>
    <w:rsid w:val="00F30EC9"/>
    <w:rsid w:val="00F31615"/>
    <w:rsid w:val="00F31827"/>
    <w:rsid w:val="00F318CA"/>
    <w:rsid w:val="00F3236A"/>
    <w:rsid w:val="00F32ABB"/>
    <w:rsid w:val="00F34AC4"/>
    <w:rsid w:val="00F35597"/>
    <w:rsid w:val="00F35869"/>
    <w:rsid w:val="00F35C39"/>
    <w:rsid w:val="00F368AE"/>
    <w:rsid w:val="00F375BE"/>
    <w:rsid w:val="00F37B63"/>
    <w:rsid w:val="00F37D4F"/>
    <w:rsid w:val="00F40137"/>
    <w:rsid w:val="00F40246"/>
    <w:rsid w:val="00F40434"/>
    <w:rsid w:val="00F40599"/>
    <w:rsid w:val="00F40784"/>
    <w:rsid w:val="00F4083B"/>
    <w:rsid w:val="00F40BFD"/>
    <w:rsid w:val="00F40FC6"/>
    <w:rsid w:val="00F41062"/>
    <w:rsid w:val="00F410C0"/>
    <w:rsid w:val="00F41822"/>
    <w:rsid w:val="00F41BD2"/>
    <w:rsid w:val="00F41E18"/>
    <w:rsid w:val="00F421A1"/>
    <w:rsid w:val="00F42598"/>
    <w:rsid w:val="00F42CA2"/>
    <w:rsid w:val="00F43523"/>
    <w:rsid w:val="00F43EB1"/>
    <w:rsid w:val="00F444AF"/>
    <w:rsid w:val="00F449EA"/>
    <w:rsid w:val="00F44B3F"/>
    <w:rsid w:val="00F457F7"/>
    <w:rsid w:val="00F4598E"/>
    <w:rsid w:val="00F45A93"/>
    <w:rsid w:val="00F45FA3"/>
    <w:rsid w:val="00F4676F"/>
    <w:rsid w:val="00F46A72"/>
    <w:rsid w:val="00F46B48"/>
    <w:rsid w:val="00F46EF8"/>
    <w:rsid w:val="00F46F42"/>
    <w:rsid w:val="00F47162"/>
    <w:rsid w:val="00F473AB"/>
    <w:rsid w:val="00F47C45"/>
    <w:rsid w:val="00F5087D"/>
    <w:rsid w:val="00F50ADD"/>
    <w:rsid w:val="00F511D5"/>
    <w:rsid w:val="00F514ED"/>
    <w:rsid w:val="00F5193C"/>
    <w:rsid w:val="00F51DF1"/>
    <w:rsid w:val="00F52515"/>
    <w:rsid w:val="00F52E54"/>
    <w:rsid w:val="00F5358D"/>
    <w:rsid w:val="00F5439E"/>
    <w:rsid w:val="00F546DA"/>
    <w:rsid w:val="00F54776"/>
    <w:rsid w:val="00F54E90"/>
    <w:rsid w:val="00F55A5D"/>
    <w:rsid w:val="00F55FB7"/>
    <w:rsid w:val="00F562F1"/>
    <w:rsid w:val="00F56AE4"/>
    <w:rsid w:val="00F56C7F"/>
    <w:rsid w:val="00F56ECE"/>
    <w:rsid w:val="00F5703F"/>
    <w:rsid w:val="00F574B9"/>
    <w:rsid w:val="00F57831"/>
    <w:rsid w:val="00F5786E"/>
    <w:rsid w:val="00F57A4C"/>
    <w:rsid w:val="00F57AA0"/>
    <w:rsid w:val="00F60E14"/>
    <w:rsid w:val="00F60F01"/>
    <w:rsid w:val="00F614F6"/>
    <w:rsid w:val="00F6163C"/>
    <w:rsid w:val="00F61666"/>
    <w:rsid w:val="00F61A7B"/>
    <w:rsid w:val="00F6253E"/>
    <w:rsid w:val="00F627C4"/>
    <w:rsid w:val="00F628D4"/>
    <w:rsid w:val="00F62FC4"/>
    <w:rsid w:val="00F630D7"/>
    <w:rsid w:val="00F63180"/>
    <w:rsid w:val="00F631DC"/>
    <w:rsid w:val="00F6340E"/>
    <w:rsid w:val="00F63BB1"/>
    <w:rsid w:val="00F6400A"/>
    <w:rsid w:val="00F644F6"/>
    <w:rsid w:val="00F6473B"/>
    <w:rsid w:val="00F64A6E"/>
    <w:rsid w:val="00F64DE9"/>
    <w:rsid w:val="00F65001"/>
    <w:rsid w:val="00F65399"/>
    <w:rsid w:val="00F6561E"/>
    <w:rsid w:val="00F65743"/>
    <w:rsid w:val="00F6620D"/>
    <w:rsid w:val="00F6644F"/>
    <w:rsid w:val="00F66ACF"/>
    <w:rsid w:val="00F67D5D"/>
    <w:rsid w:val="00F705C1"/>
    <w:rsid w:val="00F71864"/>
    <w:rsid w:val="00F71B03"/>
    <w:rsid w:val="00F7270B"/>
    <w:rsid w:val="00F72F72"/>
    <w:rsid w:val="00F73F30"/>
    <w:rsid w:val="00F743AA"/>
    <w:rsid w:val="00F74B0F"/>
    <w:rsid w:val="00F74E4C"/>
    <w:rsid w:val="00F74F4F"/>
    <w:rsid w:val="00F7503C"/>
    <w:rsid w:val="00F751EA"/>
    <w:rsid w:val="00F757B0"/>
    <w:rsid w:val="00F75B99"/>
    <w:rsid w:val="00F75D96"/>
    <w:rsid w:val="00F77306"/>
    <w:rsid w:val="00F77547"/>
    <w:rsid w:val="00F800CD"/>
    <w:rsid w:val="00F8057E"/>
    <w:rsid w:val="00F80CB9"/>
    <w:rsid w:val="00F80D0D"/>
    <w:rsid w:val="00F80E8C"/>
    <w:rsid w:val="00F80ED3"/>
    <w:rsid w:val="00F81109"/>
    <w:rsid w:val="00F81BA6"/>
    <w:rsid w:val="00F8225C"/>
    <w:rsid w:val="00F823B2"/>
    <w:rsid w:val="00F83094"/>
    <w:rsid w:val="00F8343D"/>
    <w:rsid w:val="00F83A36"/>
    <w:rsid w:val="00F8403F"/>
    <w:rsid w:val="00F84680"/>
    <w:rsid w:val="00F8535A"/>
    <w:rsid w:val="00F85966"/>
    <w:rsid w:val="00F85B30"/>
    <w:rsid w:val="00F85CD0"/>
    <w:rsid w:val="00F864CF"/>
    <w:rsid w:val="00F86AC3"/>
    <w:rsid w:val="00F86FA7"/>
    <w:rsid w:val="00F87E16"/>
    <w:rsid w:val="00F87E96"/>
    <w:rsid w:val="00F87F46"/>
    <w:rsid w:val="00F90302"/>
    <w:rsid w:val="00F9031A"/>
    <w:rsid w:val="00F909A8"/>
    <w:rsid w:val="00F90C33"/>
    <w:rsid w:val="00F90CDC"/>
    <w:rsid w:val="00F91234"/>
    <w:rsid w:val="00F919C7"/>
    <w:rsid w:val="00F921EF"/>
    <w:rsid w:val="00F922F8"/>
    <w:rsid w:val="00F924CF"/>
    <w:rsid w:val="00F92707"/>
    <w:rsid w:val="00F930BC"/>
    <w:rsid w:val="00F93717"/>
    <w:rsid w:val="00F9635D"/>
    <w:rsid w:val="00F963F3"/>
    <w:rsid w:val="00F9666E"/>
    <w:rsid w:val="00F9725B"/>
    <w:rsid w:val="00F977EE"/>
    <w:rsid w:val="00F97876"/>
    <w:rsid w:val="00FA14E4"/>
    <w:rsid w:val="00FA1FD4"/>
    <w:rsid w:val="00FA1FF8"/>
    <w:rsid w:val="00FA2B3A"/>
    <w:rsid w:val="00FA2B53"/>
    <w:rsid w:val="00FA302A"/>
    <w:rsid w:val="00FA3062"/>
    <w:rsid w:val="00FA3D18"/>
    <w:rsid w:val="00FA404E"/>
    <w:rsid w:val="00FA42DD"/>
    <w:rsid w:val="00FA4FDE"/>
    <w:rsid w:val="00FA5036"/>
    <w:rsid w:val="00FA51C4"/>
    <w:rsid w:val="00FA5667"/>
    <w:rsid w:val="00FA5CEC"/>
    <w:rsid w:val="00FA6198"/>
    <w:rsid w:val="00FA6CD8"/>
    <w:rsid w:val="00FA7278"/>
    <w:rsid w:val="00FA7735"/>
    <w:rsid w:val="00FA7E64"/>
    <w:rsid w:val="00FB0060"/>
    <w:rsid w:val="00FB0274"/>
    <w:rsid w:val="00FB0290"/>
    <w:rsid w:val="00FB08D9"/>
    <w:rsid w:val="00FB0ED3"/>
    <w:rsid w:val="00FB10AE"/>
    <w:rsid w:val="00FB1107"/>
    <w:rsid w:val="00FB1287"/>
    <w:rsid w:val="00FB22AD"/>
    <w:rsid w:val="00FB22BF"/>
    <w:rsid w:val="00FB22EB"/>
    <w:rsid w:val="00FB25C6"/>
    <w:rsid w:val="00FB2706"/>
    <w:rsid w:val="00FB28ED"/>
    <w:rsid w:val="00FB3259"/>
    <w:rsid w:val="00FB39E0"/>
    <w:rsid w:val="00FB4725"/>
    <w:rsid w:val="00FB4EC0"/>
    <w:rsid w:val="00FB506F"/>
    <w:rsid w:val="00FB57CF"/>
    <w:rsid w:val="00FB597A"/>
    <w:rsid w:val="00FB5B1F"/>
    <w:rsid w:val="00FB5C76"/>
    <w:rsid w:val="00FB63A6"/>
    <w:rsid w:val="00FB656B"/>
    <w:rsid w:val="00FB6BBD"/>
    <w:rsid w:val="00FB723A"/>
    <w:rsid w:val="00FC016F"/>
    <w:rsid w:val="00FC0843"/>
    <w:rsid w:val="00FC0965"/>
    <w:rsid w:val="00FC13D0"/>
    <w:rsid w:val="00FC1791"/>
    <w:rsid w:val="00FC1CF8"/>
    <w:rsid w:val="00FC29E7"/>
    <w:rsid w:val="00FC2AF2"/>
    <w:rsid w:val="00FC2C41"/>
    <w:rsid w:val="00FC2CF8"/>
    <w:rsid w:val="00FC2E5A"/>
    <w:rsid w:val="00FC2F6B"/>
    <w:rsid w:val="00FC3C22"/>
    <w:rsid w:val="00FC44D3"/>
    <w:rsid w:val="00FC45C2"/>
    <w:rsid w:val="00FC4623"/>
    <w:rsid w:val="00FC463D"/>
    <w:rsid w:val="00FC4C5B"/>
    <w:rsid w:val="00FC52BE"/>
    <w:rsid w:val="00FC6232"/>
    <w:rsid w:val="00FC64AE"/>
    <w:rsid w:val="00FC67AB"/>
    <w:rsid w:val="00FC67BF"/>
    <w:rsid w:val="00FC699D"/>
    <w:rsid w:val="00FC69C6"/>
    <w:rsid w:val="00FC6CF6"/>
    <w:rsid w:val="00FC6D18"/>
    <w:rsid w:val="00FC713F"/>
    <w:rsid w:val="00FC7239"/>
    <w:rsid w:val="00FC749A"/>
    <w:rsid w:val="00FC78D5"/>
    <w:rsid w:val="00FD0DF5"/>
    <w:rsid w:val="00FD1385"/>
    <w:rsid w:val="00FD155C"/>
    <w:rsid w:val="00FD24EF"/>
    <w:rsid w:val="00FD2738"/>
    <w:rsid w:val="00FD2978"/>
    <w:rsid w:val="00FD39F2"/>
    <w:rsid w:val="00FD3A92"/>
    <w:rsid w:val="00FD43DA"/>
    <w:rsid w:val="00FD4453"/>
    <w:rsid w:val="00FD4519"/>
    <w:rsid w:val="00FD4546"/>
    <w:rsid w:val="00FD56E1"/>
    <w:rsid w:val="00FD675E"/>
    <w:rsid w:val="00FD6AB3"/>
    <w:rsid w:val="00FD7113"/>
    <w:rsid w:val="00FD7214"/>
    <w:rsid w:val="00FD796B"/>
    <w:rsid w:val="00FD7A79"/>
    <w:rsid w:val="00FD7C7B"/>
    <w:rsid w:val="00FE02AA"/>
    <w:rsid w:val="00FE0B5D"/>
    <w:rsid w:val="00FE1A81"/>
    <w:rsid w:val="00FE1EE1"/>
    <w:rsid w:val="00FE214D"/>
    <w:rsid w:val="00FE3051"/>
    <w:rsid w:val="00FE334A"/>
    <w:rsid w:val="00FE33F1"/>
    <w:rsid w:val="00FE3E77"/>
    <w:rsid w:val="00FE3F8C"/>
    <w:rsid w:val="00FE465C"/>
    <w:rsid w:val="00FE495D"/>
    <w:rsid w:val="00FE4B1D"/>
    <w:rsid w:val="00FE4DE7"/>
    <w:rsid w:val="00FE57C8"/>
    <w:rsid w:val="00FE5A2F"/>
    <w:rsid w:val="00FE67C8"/>
    <w:rsid w:val="00FE69AA"/>
    <w:rsid w:val="00FE6DAF"/>
    <w:rsid w:val="00FE6EDA"/>
    <w:rsid w:val="00FE7890"/>
    <w:rsid w:val="00FF0458"/>
    <w:rsid w:val="00FF0813"/>
    <w:rsid w:val="00FF0CF5"/>
    <w:rsid w:val="00FF1BE8"/>
    <w:rsid w:val="00FF21F4"/>
    <w:rsid w:val="00FF2650"/>
    <w:rsid w:val="00FF280F"/>
    <w:rsid w:val="00FF2A29"/>
    <w:rsid w:val="00FF2B2D"/>
    <w:rsid w:val="00FF2DBE"/>
    <w:rsid w:val="00FF2F3E"/>
    <w:rsid w:val="00FF3ED1"/>
    <w:rsid w:val="00FF43B9"/>
    <w:rsid w:val="00FF454E"/>
    <w:rsid w:val="00FF51C1"/>
    <w:rsid w:val="00FF61E8"/>
    <w:rsid w:val="00FF631C"/>
    <w:rsid w:val="00FF659C"/>
    <w:rsid w:val="00FF664F"/>
    <w:rsid w:val="00FF6B45"/>
    <w:rsid w:val="00FF6CE8"/>
    <w:rsid w:val="00FF71B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</o:shapedefaults>
    <o:shapelayout v:ext="edit">
      <o:idmap v:ext="edit" data="2"/>
    </o:shapelayout>
  </w:shapeDefaults>
  <w:decimalSymbol w:val="."/>
  <w:listSeparator w:val=","/>
  <w14:docId w14:val="73AAB7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长城仿宋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1080" w:after="480" w:line="240" w:lineRule="exact"/>
      <w:jc w:val="center"/>
      <w:outlineLvl w:val="0"/>
    </w:pPr>
    <w:rPr>
      <w:rFonts w:eastAsia="宋体"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700" w:after="80" w:line="0" w:lineRule="atLeast"/>
      <w:jc w:val="center"/>
      <w:outlineLvl w:val="1"/>
    </w:pPr>
    <w:rPr>
      <w:rFonts w:ascii="Arial" w:eastAsia="宋体" w:hAnsi="Arial"/>
      <w:sz w:val="44"/>
    </w:rPr>
  </w:style>
  <w:style w:type="paragraph" w:styleId="3">
    <w:name w:val="heading 3"/>
    <w:basedOn w:val="a"/>
    <w:next w:val="a0"/>
    <w:qFormat/>
    <w:pPr>
      <w:keepNext/>
      <w:keepLines/>
      <w:spacing w:after="360" w:line="700" w:lineRule="exact"/>
      <w:jc w:val="center"/>
      <w:outlineLvl w:val="2"/>
    </w:pPr>
    <w:rPr>
      <w:rFonts w:eastAsia="宋体"/>
      <w:sz w:val="44"/>
    </w:rPr>
  </w:style>
  <w:style w:type="paragraph" w:styleId="4">
    <w:name w:val="heading 4"/>
    <w:basedOn w:val="a"/>
    <w:next w:val="a0"/>
    <w:qFormat/>
    <w:pPr>
      <w:keepNext/>
      <w:keepLines/>
      <w:spacing w:before="1300" w:line="0" w:lineRule="atLeast"/>
      <w:jc w:val="center"/>
      <w:outlineLvl w:val="3"/>
    </w:pPr>
    <w:rPr>
      <w:rFonts w:ascii="Arial" w:eastAsia="宋体" w:hAnsi="Arial"/>
      <w:sz w:val="44"/>
    </w:rPr>
  </w:style>
  <w:style w:type="paragraph" w:styleId="5">
    <w:name w:val="heading 5"/>
    <w:basedOn w:val="a"/>
    <w:next w:val="a0"/>
    <w:qFormat/>
    <w:pPr>
      <w:keepNext/>
      <w:keepLines/>
      <w:spacing w:line="700" w:lineRule="exact"/>
      <w:jc w:val="center"/>
      <w:outlineLvl w:val="4"/>
    </w:pPr>
    <w:rPr>
      <w:rFonts w:eastAsia="宋体"/>
      <w:sz w:val="44"/>
    </w:rPr>
  </w:style>
  <w:style w:type="paragraph" w:styleId="6">
    <w:name w:val="heading 6"/>
    <w:basedOn w:val="a"/>
    <w:next w:val="a0"/>
    <w:qFormat/>
    <w:pPr>
      <w:keepNext/>
      <w:keepLines/>
      <w:spacing w:after="360" w:line="700" w:lineRule="exact"/>
      <w:jc w:val="center"/>
      <w:outlineLvl w:val="5"/>
    </w:pPr>
    <w:rPr>
      <w:rFonts w:ascii="Arial" w:eastAsia="宋体" w:hAnsi="Arial"/>
      <w:sz w:val="44"/>
    </w:rPr>
  </w:style>
  <w:style w:type="paragraph" w:styleId="7">
    <w:name w:val="heading 7"/>
    <w:basedOn w:val="a"/>
    <w:next w:val="a0"/>
    <w:qFormat/>
    <w:pPr>
      <w:keepNext/>
      <w:keepLines/>
      <w:spacing w:before="320" w:after="640" w:line="240" w:lineRule="exact"/>
      <w:jc w:val="center"/>
      <w:outlineLvl w:val="6"/>
    </w:pPr>
    <w:rPr>
      <w:rFonts w:eastAsia="长城楷体"/>
      <w:spacing w:val="6"/>
      <w:w w:val="95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="42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1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Body Text Indent"/>
    <w:basedOn w:val="a"/>
    <w:pPr>
      <w:ind w:firstLine="660"/>
    </w:pPr>
    <w:rPr>
      <w:rFonts w:ascii="长城仿宋"/>
    </w:rPr>
  </w:style>
  <w:style w:type="paragraph" w:styleId="a8">
    <w:name w:val="Date"/>
    <w:basedOn w:val="a"/>
    <w:next w:val="a"/>
    <w:pPr>
      <w:ind w:leftChars="2500" w:left="100"/>
    </w:pPr>
    <w:rPr>
      <w:rFonts w:ascii="长城仿宋"/>
      <w:spacing w:val="4"/>
    </w:rPr>
  </w:style>
  <w:style w:type="paragraph" w:styleId="20">
    <w:name w:val="Body Text Indent 2"/>
    <w:basedOn w:val="a"/>
    <w:pPr>
      <w:ind w:firstLineChars="200" w:firstLine="670"/>
    </w:pPr>
    <w:rPr>
      <w:rFonts w:ascii="仿宋_GB2312" w:eastAsia="仿宋_GB2312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Body Text"/>
    <w:basedOn w:val="a"/>
    <w:pPr>
      <w:spacing w:after="120"/>
    </w:pPr>
  </w:style>
  <w:style w:type="paragraph" w:styleId="30">
    <w:name w:val="Body Text Indent 3"/>
    <w:basedOn w:val="a"/>
    <w:pPr>
      <w:ind w:firstLineChars="200" w:firstLine="628"/>
    </w:pPr>
    <w:rPr>
      <w:rFonts w:ascii="楷体_GB2312" w:eastAsia="楷体_GB231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&#25253;&#22836;\&#32032;&#30333;3&#21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3410-01CA-447D-A585-B28B177F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素白3号.dot</Template>
  <TotalTime>0</TotalTime>
  <Pages>1</Pages>
  <Words>52</Words>
  <Characters>302</Characters>
  <Application>Microsoft Office Word</Application>
  <DocSecurity>0</DocSecurity>
  <Lines>2</Lines>
  <Paragraphs>1</Paragraphs>
  <ScaleCrop>false</ScaleCrop>
  <Manager/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2014-02-13T09:39:00Z</cp:lastPrinted>
  <dcterms:created xsi:type="dcterms:W3CDTF">2023-04-05T11:40:00Z</dcterms:created>
  <dcterms:modified xsi:type="dcterms:W3CDTF">2023-04-05T11:43:00Z</dcterms:modified>
</cp:coreProperties>
</file>